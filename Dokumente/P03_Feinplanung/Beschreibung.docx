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3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99"/>
        <w:gridCol w:w="3000"/>
        <w:gridCol w:w="3000"/>
        <w:gridCol w:w="640"/>
      </w:tblGrid>
      <w:tr w:rsidR="004A7D54" w14:paraId="5A0F0895" w14:textId="77777777">
        <w:tc>
          <w:tcPr>
            <w:tcW w:w="963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5FB0D1" w14:textId="77777777" w:rsidR="004A7D54" w:rsidRDefault="0063037A">
            <w:pPr>
              <w:pStyle w:val="TableContents"/>
              <w:shd w:val="clear" w:color="auto" w:fill="CCCCCC"/>
              <w:jc w:val="center"/>
            </w:pPr>
            <w:r>
              <w:t>Arbeitspaketbeschreibung</w:t>
            </w:r>
          </w:p>
        </w:tc>
      </w:tr>
      <w:tr w:rsidR="004A7D54" w14:paraId="12B1B169" w14:textId="77777777">
        <w:tc>
          <w:tcPr>
            <w:tcW w:w="29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C920FC" w14:textId="77777777" w:rsidR="004A7D54" w:rsidRDefault="0063037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 Nr (PSP-Code)</w:t>
            </w:r>
          </w:p>
        </w:tc>
        <w:tc>
          <w:tcPr>
            <w:tcW w:w="3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0329C0" w14:textId="77777777" w:rsidR="004A7D54" w:rsidRDefault="0063037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 Bezeichnung (aus PSP)</w:t>
            </w:r>
          </w:p>
        </w:tc>
        <w:tc>
          <w:tcPr>
            <w:tcW w:w="3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65B286" w14:textId="77777777" w:rsidR="004A7D54" w:rsidRDefault="0063037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Verantwortlich</w:t>
            </w:r>
          </w:p>
        </w:tc>
        <w:tc>
          <w:tcPr>
            <w:tcW w:w="64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47E7740" w14:textId="77777777" w:rsidR="004A7D54" w:rsidRDefault="0063037A">
            <w:pPr>
              <w:pStyle w:val="TableContents"/>
              <w:shd w:val="clear" w:color="auto" w:fill="00B8FF"/>
              <w:jc w:val="center"/>
              <w:rPr>
                <w:eastAsianLayout w:id="1518959360" w:vert="1" w:vertCompress="1"/>
              </w:rPr>
            </w:pPr>
            <w:r>
              <w:rPr>
                <w:eastAsianLayout w:id="1518959360" w:vert="1" w:vertCompress="1"/>
              </w:rPr>
              <w:t>Planung</w:t>
            </w:r>
          </w:p>
        </w:tc>
      </w:tr>
      <w:tr w:rsidR="004A7D54" w14:paraId="39B3D189" w14:textId="77777777">
        <w:tc>
          <w:tcPr>
            <w:tcW w:w="29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EFD6D8" w14:textId="0E1223AF" w:rsidR="004A7D54" w:rsidRDefault="00890F70">
            <w:pPr>
              <w:pStyle w:val="TableContents"/>
              <w:snapToGrid w:val="0"/>
            </w:pPr>
            <w:r>
              <w:t>27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12042C" w14:textId="77777777" w:rsidR="004A7D54" w:rsidRDefault="0063037A">
            <w:pPr>
              <w:pStyle w:val="TableContents"/>
              <w:snapToGrid w:val="0"/>
            </w:pPr>
            <w:r>
              <w:t>Websitekomponenten</w:t>
            </w:r>
          </w:p>
          <w:p w14:paraId="5736CE72" w14:textId="77777777" w:rsidR="004A7D54" w:rsidRDefault="0063037A">
            <w:pPr>
              <w:pStyle w:val="TableContents"/>
              <w:snapToGrid w:val="0"/>
            </w:pPr>
            <w:r>
              <w:t>Design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9AC9AC" w14:textId="77777777" w:rsidR="004A7D54" w:rsidRDefault="0063037A">
            <w:pPr>
              <w:pStyle w:val="TableContents"/>
              <w:snapToGrid w:val="0"/>
            </w:pPr>
            <w:r>
              <w:t>Bernhard Hackl</w:t>
            </w: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937B8A9" w14:textId="77777777" w:rsidR="004A7D54" w:rsidRDefault="004A7D54">
            <w:pPr>
              <w:pStyle w:val="Standard1"/>
            </w:pPr>
          </w:p>
        </w:tc>
      </w:tr>
      <w:tr w:rsidR="004A7D54" w14:paraId="2404881C" w14:textId="77777777">
        <w:tc>
          <w:tcPr>
            <w:tcW w:w="29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7A39B4" w14:textId="77777777" w:rsidR="004A7D54" w:rsidRDefault="0063037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Vorlieger (PSP-Code)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048C6C" w14:textId="77777777" w:rsidR="004A7D54" w:rsidRDefault="0063037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Nachfolger (PSP-Code)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8C09DD" w14:textId="77777777" w:rsidR="004A7D54" w:rsidRDefault="0063037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Mitarbeit (gegebenenfalls)</w:t>
            </w: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2633C14" w14:textId="77777777" w:rsidR="004A7D54" w:rsidRDefault="004A7D54">
            <w:pPr>
              <w:pStyle w:val="Standard1"/>
            </w:pPr>
          </w:p>
        </w:tc>
      </w:tr>
      <w:tr w:rsidR="004A7D54" w14:paraId="3FAB7E35" w14:textId="77777777">
        <w:tc>
          <w:tcPr>
            <w:tcW w:w="29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E66087" w14:textId="4FC8321D" w:rsidR="004A7D54" w:rsidRDefault="00890F70">
            <w:pPr>
              <w:pStyle w:val="TableContents"/>
              <w:snapToGrid w:val="0"/>
            </w:pPr>
            <w:r>
              <w:t>31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120A64" w14:textId="3DF953E0" w:rsidR="004A7D54" w:rsidRDefault="00890F70">
            <w:pPr>
              <w:pStyle w:val="TableContents"/>
              <w:snapToGrid w:val="0"/>
              <w:rPr>
                <w:sz w:val="20"/>
                <w:szCs w:val="20"/>
              </w:rPr>
            </w:pPr>
            <w:r w:rsidRPr="00890F70">
              <w:t>38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254EA9" w14:textId="467066AA" w:rsidR="004A7D54" w:rsidRDefault="00890F70">
            <w:pPr>
              <w:pStyle w:val="TableContents"/>
              <w:snapToGrid w:val="0"/>
            </w:pPr>
            <w:r>
              <w:t>Dominik Arnstorfer</w:t>
            </w: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A4762F1" w14:textId="77777777" w:rsidR="004A7D54" w:rsidRDefault="004A7D54">
            <w:pPr>
              <w:pStyle w:val="Standard1"/>
            </w:pPr>
          </w:p>
        </w:tc>
      </w:tr>
      <w:tr w:rsidR="004A7D54" w14:paraId="1DAC1689" w14:textId="77777777">
        <w:tc>
          <w:tcPr>
            <w:tcW w:w="29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159C1C" w14:textId="77777777" w:rsidR="004A7D54" w:rsidRDefault="0063037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Geplanter Starttermin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12A462" w14:textId="77777777" w:rsidR="004A7D54" w:rsidRDefault="0063037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Geplante Dauer (in Minuten)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38FEA5" w14:textId="77777777" w:rsidR="004A7D54" w:rsidRDefault="0063037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Geplante Kosten</w:t>
            </w: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08DDEE0" w14:textId="77777777" w:rsidR="004A7D54" w:rsidRDefault="004A7D54">
            <w:pPr>
              <w:pStyle w:val="Standard1"/>
            </w:pPr>
          </w:p>
        </w:tc>
      </w:tr>
      <w:tr w:rsidR="004A7D54" w14:paraId="710AD747" w14:textId="77777777">
        <w:tc>
          <w:tcPr>
            <w:tcW w:w="29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E95378" w14:textId="491FDCE1" w:rsidR="004A7D54" w:rsidRDefault="0063037A">
            <w:pPr>
              <w:pStyle w:val="TableContents"/>
              <w:snapToGrid w:val="0"/>
              <w:rPr>
                <w:rFonts w:ascii="Arial" w:eastAsia="Lucida Sans Unicode" w:hAnsi="Arial" w:cs="Tahoma"/>
              </w:rPr>
            </w:pPr>
            <w:r>
              <w:rPr>
                <w:rFonts w:ascii="Arial" w:eastAsia="Lucida Sans Unicode" w:hAnsi="Arial" w:cs="Tahoma"/>
              </w:rPr>
              <w:t>31</w:t>
            </w:r>
            <w:r w:rsidR="00F45256">
              <w:rPr>
                <w:rFonts w:ascii="Arial" w:eastAsia="Lucida Sans Unicode" w:hAnsi="Arial" w:cs="Tahoma"/>
              </w:rPr>
              <w:t>.</w:t>
            </w:r>
            <w:r>
              <w:rPr>
                <w:rFonts w:ascii="Arial" w:eastAsia="Lucida Sans Unicode" w:hAnsi="Arial" w:cs="Tahoma"/>
              </w:rPr>
              <w:t xml:space="preserve"> Oktober 2017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340A4C" w14:textId="12652CE9" w:rsidR="004A7D54" w:rsidRDefault="00890F70">
            <w:pPr>
              <w:pStyle w:val="TableContents"/>
              <w:snapToGrid w:val="0"/>
              <w:rPr>
                <w:rFonts w:ascii="Arial" w:eastAsia="Lucida Sans Unicode" w:hAnsi="Arial" w:cs="Tahoma"/>
              </w:rPr>
            </w:pPr>
            <w:r>
              <w:rPr>
                <w:rFonts w:ascii="Arial" w:eastAsia="Lucida Sans Unicode" w:hAnsi="Arial" w:cs="Tahoma"/>
              </w:rPr>
              <w:t>4</w:t>
            </w:r>
            <w:r w:rsidR="0063037A">
              <w:rPr>
                <w:rFonts w:ascii="Arial" w:eastAsia="Lucida Sans Unicode" w:hAnsi="Arial" w:cs="Tahoma"/>
              </w:rPr>
              <w:t>00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7BC813" w14:textId="0694A838" w:rsidR="004A7D54" w:rsidRDefault="00890F70">
            <w:pPr>
              <w:pStyle w:val="TableContents"/>
              <w:snapToGrid w:val="0"/>
            </w:pPr>
            <w:r>
              <w:t>8</w:t>
            </w:r>
            <w:r w:rsidR="0063037A">
              <w:t>00€</w:t>
            </w: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5B738CC" w14:textId="77777777" w:rsidR="004A7D54" w:rsidRDefault="004A7D54">
            <w:pPr>
              <w:pStyle w:val="Standard1"/>
            </w:pPr>
          </w:p>
        </w:tc>
      </w:tr>
      <w:tr w:rsidR="004A7D54" w14:paraId="2CAABBA9" w14:textId="77777777">
        <w:tc>
          <w:tcPr>
            <w:tcW w:w="8999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F1B195" w14:textId="77777777" w:rsidR="004A7D54" w:rsidRDefault="0063037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Ziele, Ergebnisse</w:t>
            </w: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E368576" w14:textId="77777777" w:rsidR="004A7D54" w:rsidRDefault="004A7D54">
            <w:pPr>
              <w:pStyle w:val="Standard1"/>
            </w:pPr>
          </w:p>
        </w:tc>
      </w:tr>
      <w:tr w:rsidR="004A7D54" w14:paraId="713E42D3" w14:textId="77777777">
        <w:tc>
          <w:tcPr>
            <w:tcW w:w="8999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EE1A49" w14:textId="0A37CCED" w:rsidR="004A7D54" w:rsidRDefault="0063037A">
            <w:pPr>
              <w:pStyle w:val="TableContents"/>
              <w:snapToGrid w:val="0"/>
            </w:pPr>
            <w:r>
              <w:t>Fertige Mockups für alle Websitekomponenten</w:t>
            </w:r>
            <w:r w:rsidR="00DE472E">
              <w:t>, Übersicht der tatsächlichen Funktionsweise</w:t>
            </w: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5733ED5" w14:textId="77777777" w:rsidR="004A7D54" w:rsidRDefault="004A7D54">
            <w:pPr>
              <w:pStyle w:val="Standard1"/>
            </w:pPr>
          </w:p>
        </w:tc>
      </w:tr>
      <w:tr w:rsidR="004A7D54" w14:paraId="64F31CCC" w14:textId="77777777">
        <w:tc>
          <w:tcPr>
            <w:tcW w:w="8999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96837F" w14:textId="77777777" w:rsidR="004A7D54" w:rsidRDefault="0063037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Voraussetzungen für den Start des Arbeitspaketes</w:t>
            </w: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53FA03D" w14:textId="77777777" w:rsidR="004A7D54" w:rsidRDefault="004A7D54">
            <w:pPr>
              <w:pStyle w:val="Standard1"/>
            </w:pPr>
          </w:p>
        </w:tc>
      </w:tr>
      <w:tr w:rsidR="004A7D54" w14:paraId="4397CE5B" w14:textId="77777777">
        <w:tc>
          <w:tcPr>
            <w:tcW w:w="8999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A4B9BD" w14:textId="165C01D0" w:rsidR="004A7D54" w:rsidRDefault="00777779">
            <w:pPr>
              <w:pStyle w:val="TableContents"/>
              <w:snapToGrid w:val="0"/>
            </w:pPr>
            <w:r>
              <w:t>Websitefunktionalität planen abgeschlossen;</w:t>
            </w:r>
            <w:r w:rsidR="00C845A9">
              <w:t xml:space="preserve"> grobe Idee der Kompon</w:t>
            </w:r>
            <w:r w:rsidR="006F74E6">
              <w:t>en</w:t>
            </w:r>
            <w:r w:rsidR="00C845A9">
              <w:t xml:space="preserve">ten </w:t>
            </w: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3767CA0" w14:textId="77777777" w:rsidR="004A7D54" w:rsidRDefault="004A7D54">
            <w:pPr>
              <w:pStyle w:val="Standard1"/>
            </w:pPr>
          </w:p>
        </w:tc>
      </w:tr>
      <w:tr w:rsidR="004A7D54" w14:paraId="74A4F3C5" w14:textId="77777777">
        <w:tc>
          <w:tcPr>
            <w:tcW w:w="8999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D456CC" w14:textId="77777777" w:rsidR="004A7D54" w:rsidRDefault="0063037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Tätigkeitsbeschreibung</w:t>
            </w: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A128C81" w14:textId="77777777" w:rsidR="004A7D54" w:rsidRDefault="004A7D54">
            <w:pPr>
              <w:pStyle w:val="Standard1"/>
            </w:pPr>
          </w:p>
        </w:tc>
      </w:tr>
      <w:tr w:rsidR="004A7D54" w14:paraId="5EE73325" w14:textId="77777777">
        <w:tc>
          <w:tcPr>
            <w:tcW w:w="8999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28D4A2" w14:textId="56718BBD" w:rsidR="004A7D54" w:rsidRDefault="0063037A">
            <w:pPr>
              <w:pStyle w:val="TableContents"/>
              <w:snapToGrid w:val="0"/>
            </w:pPr>
            <w:r>
              <w:t>Mittels balsamiq.com Mockups erstellen</w:t>
            </w:r>
            <w:r w:rsidR="00DE472E">
              <w:t xml:space="preserve"> um den genauen Plan der Komponenten zu visualisieren und ersichtlich zu machen</w:t>
            </w: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47245A8" w14:textId="77777777" w:rsidR="004A7D54" w:rsidRDefault="004A7D54">
            <w:pPr>
              <w:pStyle w:val="Standard1"/>
            </w:pPr>
          </w:p>
        </w:tc>
      </w:tr>
      <w:tr w:rsidR="004A7D54" w14:paraId="3F71ABB7" w14:textId="77777777">
        <w:tc>
          <w:tcPr>
            <w:tcW w:w="29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A1E8AF" w14:textId="77777777" w:rsidR="004A7D54" w:rsidRDefault="0063037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Tatsächlicher Starttermin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685E09" w14:textId="77777777" w:rsidR="004A7D54" w:rsidRDefault="0063037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Tatsächliche Dauer (in Minuten)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EC5EA6" w14:textId="77777777" w:rsidR="004A7D54" w:rsidRDefault="0063037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Tatsächliche Kosten</w:t>
            </w:r>
          </w:p>
        </w:tc>
        <w:tc>
          <w:tcPr>
            <w:tcW w:w="640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47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8F80F59" w14:textId="77777777" w:rsidR="004A7D54" w:rsidRDefault="0063037A">
            <w:pPr>
              <w:pStyle w:val="TableContents"/>
              <w:jc w:val="center"/>
              <w:rPr>
                <w:color w:val="E6E6E6"/>
                <w:eastAsianLayout w:id="1518959361" w:vert="1" w:vertCompress="1"/>
              </w:rPr>
            </w:pPr>
            <w:r>
              <w:rPr>
                <w:color w:val="E6E6E6"/>
                <w:eastAsianLayout w:id="1518959361" w:vert="1" w:vertCompress="1"/>
              </w:rPr>
              <w:t>Abnahme</w:t>
            </w:r>
          </w:p>
        </w:tc>
      </w:tr>
      <w:tr w:rsidR="004A7D54" w14:paraId="5ED62012" w14:textId="77777777">
        <w:tc>
          <w:tcPr>
            <w:tcW w:w="29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D551EB" w14:textId="41538709" w:rsidR="004A7D54" w:rsidRDefault="00890F70">
            <w:pPr>
              <w:pStyle w:val="TableContents"/>
              <w:snapToGrid w:val="0"/>
              <w:rPr>
                <w:rFonts w:ascii="Arial" w:eastAsia="Lucida Sans Unicode" w:hAnsi="Arial" w:cs="Tahoma"/>
              </w:rPr>
            </w:pPr>
            <w:r>
              <w:rPr>
                <w:rFonts w:ascii="Arial" w:eastAsia="Lucida Sans Unicode" w:hAnsi="Arial" w:cs="Tahoma"/>
              </w:rPr>
              <w:t>31. Oktober 2017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B44DF5" w14:textId="61CA5EA9" w:rsidR="004A7D54" w:rsidRDefault="00890F70">
            <w:pPr>
              <w:pStyle w:val="TableContents"/>
              <w:snapToGrid w:val="0"/>
              <w:rPr>
                <w:rFonts w:ascii="Arial" w:eastAsia="Lucida Sans Unicode" w:hAnsi="Arial" w:cs="Tahoma"/>
              </w:rPr>
            </w:pPr>
            <w:r>
              <w:rPr>
                <w:rFonts w:ascii="Arial" w:eastAsia="Lucida Sans Unicode" w:hAnsi="Arial" w:cs="Tahoma"/>
              </w:rPr>
              <w:t>400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1F8293" w14:textId="53A45701" w:rsidR="004A7D54" w:rsidRDefault="00890F70">
            <w:pPr>
              <w:pStyle w:val="TableContents"/>
              <w:snapToGrid w:val="0"/>
            </w:pPr>
            <w:r>
              <w:t>800€</w:t>
            </w:r>
          </w:p>
        </w:tc>
        <w:tc>
          <w:tcPr>
            <w:tcW w:w="640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47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3E121B0" w14:textId="77777777" w:rsidR="004A7D54" w:rsidRDefault="004A7D54">
            <w:pPr>
              <w:pStyle w:val="Standard1"/>
            </w:pPr>
          </w:p>
        </w:tc>
      </w:tr>
      <w:tr w:rsidR="004A7D54" w14:paraId="0B1F9E96" w14:textId="77777777">
        <w:tc>
          <w:tcPr>
            <w:tcW w:w="29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994926" w14:textId="77777777" w:rsidR="004A7D54" w:rsidRDefault="0063037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Abnahmetermin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982540" w14:textId="77777777" w:rsidR="004A7D54" w:rsidRDefault="0063037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Abgabe durch (Unterschrift)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D9D80D" w14:textId="77777777" w:rsidR="004A7D54" w:rsidRDefault="0063037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Abnahme durch (Unterschrift)</w:t>
            </w:r>
          </w:p>
        </w:tc>
        <w:tc>
          <w:tcPr>
            <w:tcW w:w="640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47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9422F5B" w14:textId="77777777" w:rsidR="004A7D54" w:rsidRDefault="004A7D54">
            <w:pPr>
              <w:pStyle w:val="Standard1"/>
            </w:pPr>
          </w:p>
        </w:tc>
      </w:tr>
      <w:tr w:rsidR="004A7D54" w14:paraId="2D341422" w14:textId="77777777">
        <w:tc>
          <w:tcPr>
            <w:tcW w:w="29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13A2E1" w14:textId="77777777" w:rsidR="004A7D54" w:rsidRDefault="004A7D54">
            <w:pPr>
              <w:pStyle w:val="TableContents"/>
              <w:snapToGrid w:val="0"/>
            </w:pPr>
          </w:p>
          <w:p w14:paraId="275C6908" w14:textId="4AB095E4" w:rsidR="004A7D54" w:rsidRDefault="00890F70">
            <w:pPr>
              <w:pStyle w:val="TableContents"/>
            </w:pPr>
            <w:r>
              <w:t>7. November 2017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3622D6" w14:textId="77777777" w:rsidR="004A7D54" w:rsidRDefault="004A7D54">
            <w:pPr>
              <w:pStyle w:val="TableContents"/>
              <w:snapToGrid w:val="0"/>
            </w:pP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E337CB" w14:textId="77777777" w:rsidR="004A7D54" w:rsidRDefault="004A7D54">
            <w:pPr>
              <w:pStyle w:val="TableContents"/>
              <w:snapToGrid w:val="0"/>
            </w:pPr>
          </w:p>
        </w:tc>
        <w:tc>
          <w:tcPr>
            <w:tcW w:w="640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47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9E04E98" w14:textId="77777777" w:rsidR="004A7D54" w:rsidRDefault="004A7D54">
            <w:pPr>
              <w:pStyle w:val="Standard1"/>
            </w:pPr>
          </w:p>
        </w:tc>
      </w:tr>
    </w:tbl>
    <w:p w14:paraId="41F51A05" w14:textId="77777777" w:rsidR="004A7D54" w:rsidRDefault="004A7D54">
      <w:pPr>
        <w:pStyle w:val="Standard1"/>
      </w:pPr>
    </w:p>
    <w:p w14:paraId="72F3F819" w14:textId="77777777" w:rsidR="004A7D54" w:rsidRDefault="004A7D54">
      <w:pPr>
        <w:pStyle w:val="Standard1"/>
      </w:pPr>
    </w:p>
    <w:p w14:paraId="1481BF76" w14:textId="77777777" w:rsidR="004A7D54" w:rsidRDefault="004A7D54">
      <w:pPr>
        <w:pStyle w:val="Standard1"/>
      </w:pPr>
    </w:p>
    <w:p w14:paraId="509AC664" w14:textId="77777777" w:rsidR="004A7D54" w:rsidRDefault="004A7D54">
      <w:pPr>
        <w:pStyle w:val="Standard1"/>
      </w:pPr>
    </w:p>
    <w:p w14:paraId="5CB9D0D4" w14:textId="77777777" w:rsidR="004A7D54" w:rsidRDefault="004A7D54">
      <w:pPr>
        <w:pStyle w:val="Standard1"/>
      </w:pPr>
    </w:p>
    <w:p w14:paraId="5F8D416F" w14:textId="77777777" w:rsidR="004A7D54" w:rsidRDefault="004A7D54">
      <w:pPr>
        <w:pStyle w:val="Standard1"/>
      </w:pPr>
    </w:p>
    <w:p w14:paraId="49143928" w14:textId="77777777" w:rsidR="004A7D54" w:rsidRDefault="004A7D54">
      <w:pPr>
        <w:pStyle w:val="Standard1"/>
      </w:pPr>
    </w:p>
    <w:p w14:paraId="27E19AB6" w14:textId="77777777" w:rsidR="004A7D54" w:rsidRDefault="004A7D54">
      <w:pPr>
        <w:pStyle w:val="Standard1"/>
      </w:pPr>
    </w:p>
    <w:p w14:paraId="14F8F02B" w14:textId="77777777" w:rsidR="004A7D54" w:rsidRDefault="004A7D54">
      <w:pPr>
        <w:pStyle w:val="Standard1"/>
      </w:pPr>
    </w:p>
    <w:p w14:paraId="2D225001" w14:textId="77777777" w:rsidR="004A7D54" w:rsidRDefault="004A7D54">
      <w:pPr>
        <w:pStyle w:val="Standard1"/>
      </w:pPr>
    </w:p>
    <w:p w14:paraId="1863FA8D" w14:textId="77777777" w:rsidR="004A7D54" w:rsidRDefault="004A7D54">
      <w:pPr>
        <w:pStyle w:val="Standard1"/>
      </w:pPr>
    </w:p>
    <w:p w14:paraId="4E8FB1F0" w14:textId="77777777" w:rsidR="004A7D54" w:rsidRDefault="004A7D54">
      <w:pPr>
        <w:pStyle w:val="Standard1"/>
      </w:pPr>
    </w:p>
    <w:p w14:paraId="79AA1F4C" w14:textId="77777777" w:rsidR="004A7D54" w:rsidRDefault="004A7D54">
      <w:pPr>
        <w:pStyle w:val="Standard1"/>
        <w:pageBreakBefore/>
        <w:widowControl/>
        <w:spacing w:after="160" w:line="256" w:lineRule="auto"/>
        <w:textAlignment w:val="auto"/>
      </w:pPr>
    </w:p>
    <w:p w14:paraId="0E7FA205" w14:textId="77777777" w:rsidR="004A7D54" w:rsidRDefault="004A7D54">
      <w:pPr>
        <w:pStyle w:val="Standard1"/>
      </w:pPr>
    </w:p>
    <w:tbl>
      <w:tblPr>
        <w:tblW w:w="963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99"/>
        <w:gridCol w:w="3000"/>
        <w:gridCol w:w="3000"/>
        <w:gridCol w:w="640"/>
      </w:tblGrid>
      <w:tr w:rsidR="004A7D54" w14:paraId="69CE7D0D" w14:textId="77777777">
        <w:tc>
          <w:tcPr>
            <w:tcW w:w="963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775396" w14:textId="77777777" w:rsidR="004A7D54" w:rsidRDefault="0063037A">
            <w:pPr>
              <w:pStyle w:val="TableContents"/>
              <w:shd w:val="clear" w:color="auto" w:fill="CCCCCC"/>
              <w:jc w:val="center"/>
            </w:pPr>
            <w:r>
              <w:t>Arbeitspaketbeschreibung</w:t>
            </w:r>
          </w:p>
        </w:tc>
      </w:tr>
      <w:tr w:rsidR="004A7D54" w14:paraId="5E0F716A" w14:textId="77777777">
        <w:tc>
          <w:tcPr>
            <w:tcW w:w="29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A05A94" w14:textId="77777777" w:rsidR="004A7D54" w:rsidRDefault="0063037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 Nr (PSP-Code)</w:t>
            </w:r>
          </w:p>
        </w:tc>
        <w:tc>
          <w:tcPr>
            <w:tcW w:w="3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BFA718" w14:textId="77777777" w:rsidR="004A7D54" w:rsidRDefault="0063037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 Bezeichnung (aus PSP)</w:t>
            </w:r>
          </w:p>
        </w:tc>
        <w:tc>
          <w:tcPr>
            <w:tcW w:w="3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7A40ED" w14:textId="77777777" w:rsidR="004A7D54" w:rsidRDefault="0063037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Verantwortlich</w:t>
            </w:r>
          </w:p>
        </w:tc>
        <w:tc>
          <w:tcPr>
            <w:tcW w:w="64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B198BA8" w14:textId="77777777" w:rsidR="004A7D54" w:rsidRDefault="0063037A">
            <w:pPr>
              <w:pStyle w:val="TableContents"/>
              <w:shd w:val="clear" w:color="auto" w:fill="00B8FF"/>
              <w:jc w:val="center"/>
              <w:rPr>
                <w:eastAsianLayout w:id="1518959362" w:vert="1" w:vertCompress="1"/>
              </w:rPr>
            </w:pPr>
            <w:r>
              <w:rPr>
                <w:eastAsianLayout w:id="1518959362" w:vert="1" w:vertCompress="1"/>
              </w:rPr>
              <w:t>Planung</w:t>
            </w:r>
          </w:p>
        </w:tc>
      </w:tr>
      <w:tr w:rsidR="004A7D54" w14:paraId="3F8F4EFF" w14:textId="77777777">
        <w:tc>
          <w:tcPr>
            <w:tcW w:w="29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7ED0FE" w14:textId="2BDE7907" w:rsidR="004A7D54" w:rsidRDefault="008F6C05">
            <w:pPr>
              <w:pStyle w:val="TableContents"/>
              <w:snapToGrid w:val="0"/>
            </w:pPr>
            <w:r w:rsidRPr="008F6C05">
              <w:t>28 + 39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245FD0" w14:textId="77777777" w:rsidR="004A7D54" w:rsidRDefault="0063037A">
            <w:pPr>
              <w:pStyle w:val="TableContents"/>
              <w:snapToGrid w:val="0"/>
            </w:pPr>
            <w:r>
              <w:t>Website Design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7C899A" w14:textId="77777777" w:rsidR="004A7D54" w:rsidRDefault="0063037A">
            <w:pPr>
              <w:pStyle w:val="TableContents"/>
              <w:snapToGrid w:val="0"/>
            </w:pPr>
            <w:r>
              <w:t>Dominik Arnstorfer</w:t>
            </w: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BB7A706" w14:textId="77777777" w:rsidR="004A7D54" w:rsidRDefault="004A7D54">
            <w:pPr>
              <w:pStyle w:val="Standard1"/>
            </w:pPr>
          </w:p>
        </w:tc>
      </w:tr>
      <w:tr w:rsidR="004A7D54" w14:paraId="33033F63" w14:textId="77777777">
        <w:tc>
          <w:tcPr>
            <w:tcW w:w="29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D660DA" w14:textId="77777777" w:rsidR="004A7D54" w:rsidRDefault="0063037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Vorlieger (PSP-Code)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4E91B0" w14:textId="77777777" w:rsidR="004A7D54" w:rsidRDefault="0063037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Nachfolger (PSP-Code)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380EF0" w14:textId="77777777" w:rsidR="004A7D54" w:rsidRDefault="0063037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Mitarbeit (gegebenenfalls)</w:t>
            </w: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4A1ECB8" w14:textId="77777777" w:rsidR="004A7D54" w:rsidRDefault="004A7D54">
            <w:pPr>
              <w:pStyle w:val="Standard1"/>
            </w:pPr>
          </w:p>
        </w:tc>
      </w:tr>
      <w:tr w:rsidR="004A7D54" w14:paraId="30246ABF" w14:textId="77777777">
        <w:tc>
          <w:tcPr>
            <w:tcW w:w="29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A38C10" w14:textId="5302DC80" w:rsidR="004A7D54" w:rsidRDefault="008F6C05">
            <w:pPr>
              <w:pStyle w:val="TableContents"/>
              <w:snapToGrid w:val="0"/>
            </w:pPr>
            <w:r>
              <w:t>32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410627" w14:textId="77ACEC01" w:rsidR="004A7D54" w:rsidRDefault="008F6C05">
            <w:pPr>
              <w:pStyle w:val="TableContents"/>
              <w:snapToGrid w:val="0"/>
              <w:rPr>
                <w:sz w:val="20"/>
                <w:szCs w:val="20"/>
              </w:rPr>
            </w:pPr>
            <w:r w:rsidRPr="008F6C05">
              <w:t>42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95AC74" w14:textId="1D7FF4ED" w:rsidR="004A7D54" w:rsidRDefault="008F6C05">
            <w:pPr>
              <w:pStyle w:val="TableContents"/>
              <w:snapToGrid w:val="0"/>
            </w:pPr>
            <w:r>
              <w:t>Bernhard Hackl</w:t>
            </w: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905D761" w14:textId="77777777" w:rsidR="004A7D54" w:rsidRDefault="004A7D54">
            <w:pPr>
              <w:pStyle w:val="Standard1"/>
            </w:pPr>
          </w:p>
        </w:tc>
      </w:tr>
      <w:tr w:rsidR="004A7D54" w14:paraId="0C6BD6D5" w14:textId="77777777">
        <w:tc>
          <w:tcPr>
            <w:tcW w:w="29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1FF84F" w14:textId="77777777" w:rsidR="004A7D54" w:rsidRDefault="0063037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Geplanter Starttermin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8596C9" w14:textId="77777777" w:rsidR="004A7D54" w:rsidRDefault="0063037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Geplante Dauer (in Minuten)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F67DAE" w14:textId="77777777" w:rsidR="004A7D54" w:rsidRDefault="0063037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Geplante Kosten</w:t>
            </w: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B404A37" w14:textId="77777777" w:rsidR="004A7D54" w:rsidRDefault="004A7D54">
            <w:pPr>
              <w:pStyle w:val="Standard1"/>
            </w:pPr>
          </w:p>
        </w:tc>
      </w:tr>
      <w:tr w:rsidR="004A7D54" w14:paraId="34F8671D" w14:textId="77777777">
        <w:tc>
          <w:tcPr>
            <w:tcW w:w="29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1D5B5C" w14:textId="645FC545" w:rsidR="004A7D54" w:rsidRDefault="0063037A">
            <w:pPr>
              <w:pStyle w:val="TableContents"/>
              <w:snapToGrid w:val="0"/>
              <w:rPr>
                <w:rFonts w:ascii="Arial" w:eastAsia="Lucida Sans Unicode" w:hAnsi="Arial" w:cs="Tahoma"/>
              </w:rPr>
            </w:pPr>
            <w:r>
              <w:rPr>
                <w:rFonts w:ascii="Arial" w:eastAsia="Lucida Sans Unicode" w:hAnsi="Arial" w:cs="Tahoma"/>
              </w:rPr>
              <w:t>31</w:t>
            </w:r>
            <w:r w:rsidR="00F45256">
              <w:rPr>
                <w:rFonts w:ascii="Arial" w:eastAsia="Lucida Sans Unicode" w:hAnsi="Arial" w:cs="Tahoma"/>
              </w:rPr>
              <w:t>.</w:t>
            </w:r>
            <w:r>
              <w:rPr>
                <w:rFonts w:ascii="Arial" w:eastAsia="Lucida Sans Unicode" w:hAnsi="Arial" w:cs="Tahoma"/>
              </w:rPr>
              <w:t xml:space="preserve"> Oktober 2017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4691D2" w14:textId="18551C12" w:rsidR="004A7D54" w:rsidRDefault="008F6C05">
            <w:pPr>
              <w:pStyle w:val="TableContents"/>
              <w:snapToGrid w:val="0"/>
              <w:rPr>
                <w:rFonts w:ascii="Arial" w:eastAsia="Lucida Sans Unicode" w:hAnsi="Arial" w:cs="Tahoma"/>
              </w:rPr>
            </w:pPr>
            <w:r>
              <w:rPr>
                <w:rFonts w:ascii="Arial" w:eastAsia="Lucida Sans Unicode" w:hAnsi="Arial" w:cs="Tahoma"/>
              </w:rPr>
              <w:t>4</w:t>
            </w:r>
            <w:r w:rsidR="0063037A">
              <w:rPr>
                <w:rFonts w:ascii="Arial" w:eastAsia="Lucida Sans Unicode" w:hAnsi="Arial" w:cs="Tahoma"/>
              </w:rPr>
              <w:t>00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54DE03" w14:textId="0C4E6061" w:rsidR="004A7D54" w:rsidRDefault="008F6C05">
            <w:pPr>
              <w:pStyle w:val="TableContents"/>
              <w:snapToGrid w:val="0"/>
            </w:pPr>
            <w:r>
              <w:t>8</w:t>
            </w:r>
            <w:r w:rsidR="0063037A">
              <w:t>00€</w:t>
            </w: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1D5DFD2" w14:textId="77777777" w:rsidR="004A7D54" w:rsidRDefault="004A7D54">
            <w:pPr>
              <w:pStyle w:val="Standard1"/>
            </w:pPr>
          </w:p>
        </w:tc>
      </w:tr>
      <w:tr w:rsidR="004A7D54" w14:paraId="1D8D47CD" w14:textId="77777777">
        <w:tc>
          <w:tcPr>
            <w:tcW w:w="8999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9885B3" w14:textId="77777777" w:rsidR="004A7D54" w:rsidRDefault="0063037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Ziele, Ergebnisse</w:t>
            </w: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E4DE66A" w14:textId="77777777" w:rsidR="004A7D54" w:rsidRDefault="004A7D54">
            <w:pPr>
              <w:pStyle w:val="Standard1"/>
            </w:pPr>
          </w:p>
        </w:tc>
      </w:tr>
      <w:tr w:rsidR="004A7D54" w14:paraId="4F3D9072" w14:textId="77777777">
        <w:tc>
          <w:tcPr>
            <w:tcW w:w="8999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084E66" w14:textId="77777777" w:rsidR="004A7D54" w:rsidRDefault="0063037A">
            <w:pPr>
              <w:pStyle w:val="TableContents"/>
              <w:snapToGrid w:val="0"/>
            </w:pPr>
            <w:r>
              <w:t>Fertiges Mockup der SPA</w:t>
            </w: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9B49178" w14:textId="77777777" w:rsidR="004A7D54" w:rsidRDefault="004A7D54">
            <w:pPr>
              <w:pStyle w:val="Standard1"/>
            </w:pPr>
          </w:p>
        </w:tc>
      </w:tr>
      <w:tr w:rsidR="004A7D54" w14:paraId="0E8315B0" w14:textId="77777777">
        <w:tc>
          <w:tcPr>
            <w:tcW w:w="8999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DB35D1" w14:textId="77777777" w:rsidR="004A7D54" w:rsidRDefault="0063037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Voraussetzungen für den Start des Arbeitspaketes</w:t>
            </w: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FAC4294" w14:textId="77777777" w:rsidR="004A7D54" w:rsidRDefault="004A7D54">
            <w:pPr>
              <w:pStyle w:val="Standard1"/>
            </w:pPr>
          </w:p>
        </w:tc>
      </w:tr>
      <w:tr w:rsidR="004A7D54" w14:paraId="70E8BBDB" w14:textId="77777777">
        <w:tc>
          <w:tcPr>
            <w:tcW w:w="8999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E3C665" w14:textId="2B89ED41" w:rsidR="004A7D54" w:rsidRDefault="00777779">
            <w:pPr>
              <w:pStyle w:val="TableContents"/>
              <w:snapToGrid w:val="0"/>
            </w:pPr>
            <w:r>
              <w:t>Websitefunktionalität planen abgeschlossen;</w:t>
            </w:r>
            <w:r w:rsidR="00C845A9">
              <w:t xml:space="preserve"> grobe Idee des Website Layouts</w:t>
            </w: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E3EF925" w14:textId="77777777" w:rsidR="004A7D54" w:rsidRDefault="004A7D54">
            <w:pPr>
              <w:pStyle w:val="Standard1"/>
            </w:pPr>
          </w:p>
        </w:tc>
      </w:tr>
      <w:tr w:rsidR="004A7D54" w14:paraId="03928CB0" w14:textId="77777777">
        <w:tc>
          <w:tcPr>
            <w:tcW w:w="8999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7BC256" w14:textId="77777777" w:rsidR="004A7D54" w:rsidRDefault="0063037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Tätigkeitsbeschreibung</w:t>
            </w: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5DB27CC" w14:textId="77777777" w:rsidR="004A7D54" w:rsidRDefault="004A7D54">
            <w:pPr>
              <w:pStyle w:val="Standard1"/>
            </w:pPr>
          </w:p>
        </w:tc>
      </w:tr>
      <w:tr w:rsidR="004A7D54" w14:paraId="786A1A90" w14:textId="77777777">
        <w:tc>
          <w:tcPr>
            <w:tcW w:w="8999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2BEBAB" w14:textId="77777777" w:rsidR="004A7D54" w:rsidRDefault="0063037A">
            <w:pPr>
              <w:pStyle w:val="TableContents"/>
              <w:snapToGrid w:val="0"/>
            </w:pPr>
            <w:r>
              <w:t>Aufgrund von vorigen Zeichnungen und Überlegungen mittels balsamiq.com Mockup für die SPA erstellen</w:t>
            </w: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7FCCDA6" w14:textId="77777777" w:rsidR="004A7D54" w:rsidRDefault="004A7D54">
            <w:pPr>
              <w:pStyle w:val="Standard1"/>
            </w:pPr>
          </w:p>
        </w:tc>
      </w:tr>
      <w:tr w:rsidR="004A7D54" w14:paraId="40F5615A" w14:textId="77777777">
        <w:tc>
          <w:tcPr>
            <w:tcW w:w="29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8A0E89" w14:textId="77777777" w:rsidR="004A7D54" w:rsidRDefault="0063037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Tatsächlicher Starttermin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5C59EF" w14:textId="77777777" w:rsidR="004A7D54" w:rsidRDefault="0063037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Tatsächliche Dauer (in Minuten)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F3208E" w14:textId="77777777" w:rsidR="004A7D54" w:rsidRDefault="0063037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Tatsächliche Kosten</w:t>
            </w:r>
          </w:p>
        </w:tc>
        <w:tc>
          <w:tcPr>
            <w:tcW w:w="640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47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734D5A7" w14:textId="77777777" w:rsidR="004A7D54" w:rsidRDefault="0063037A">
            <w:pPr>
              <w:pStyle w:val="TableContents"/>
              <w:jc w:val="center"/>
              <w:rPr>
                <w:color w:val="E6E6E6"/>
                <w:eastAsianLayout w:id="1518959363" w:vert="1" w:vertCompress="1"/>
              </w:rPr>
            </w:pPr>
            <w:r>
              <w:rPr>
                <w:color w:val="E6E6E6"/>
                <w:eastAsianLayout w:id="1518959363" w:vert="1" w:vertCompress="1"/>
              </w:rPr>
              <w:t>Abnahme</w:t>
            </w:r>
          </w:p>
        </w:tc>
      </w:tr>
      <w:tr w:rsidR="004A7D54" w14:paraId="56A62598" w14:textId="77777777">
        <w:tc>
          <w:tcPr>
            <w:tcW w:w="29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A492F0" w14:textId="4F819F6C" w:rsidR="004A7D54" w:rsidRDefault="008F6C05">
            <w:pPr>
              <w:pStyle w:val="TableContents"/>
              <w:snapToGrid w:val="0"/>
              <w:rPr>
                <w:rFonts w:ascii="Arial" w:eastAsia="Lucida Sans Unicode" w:hAnsi="Arial" w:cs="Tahoma"/>
              </w:rPr>
            </w:pPr>
            <w:r>
              <w:rPr>
                <w:rFonts w:ascii="Arial" w:eastAsia="Lucida Sans Unicode" w:hAnsi="Arial" w:cs="Tahoma"/>
              </w:rPr>
              <w:t>31. Oktober 2017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A5C179" w14:textId="199E24D6" w:rsidR="004A7D54" w:rsidRDefault="008F6C05">
            <w:pPr>
              <w:pStyle w:val="TableContents"/>
              <w:snapToGrid w:val="0"/>
              <w:rPr>
                <w:rFonts w:ascii="Arial" w:eastAsia="Lucida Sans Unicode" w:hAnsi="Arial" w:cs="Tahoma"/>
              </w:rPr>
            </w:pPr>
            <w:r>
              <w:rPr>
                <w:rFonts w:ascii="Arial" w:eastAsia="Lucida Sans Unicode" w:hAnsi="Arial" w:cs="Tahoma"/>
              </w:rPr>
              <w:t>400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FC3951" w14:textId="751D72F5" w:rsidR="004A7D54" w:rsidRDefault="008F6C05">
            <w:pPr>
              <w:pStyle w:val="TableContents"/>
              <w:snapToGrid w:val="0"/>
            </w:pPr>
            <w:r>
              <w:t>800€</w:t>
            </w:r>
          </w:p>
        </w:tc>
        <w:tc>
          <w:tcPr>
            <w:tcW w:w="640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47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82FA3A7" w14:textId="77777777" w:rsidR="004A7D54" w:rsidRDefault="004A7D54">
            <w:pPr>
              <w:pStyle w:val="Standard1"/>
            </w:pPr>
          </w:p>
        </w:tc>
      </w:tr>
      <w:tr w:rsidR="004A7D54" w14:paraId="3C792A23" w14:textId="77777777">
        <w:tc>
          <w:tcPr>
            <w:tcW w:w="29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FD0FA9" w14:textId="77777777" w:rsidR="004A7D54" w:rsidRDefault="0063037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Abnahmetermin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4E9F43" w14:textId="77777777" w:rsidR="004A7D54" w:rsidRDefault="0063037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Abgabe durch (Unterschrift)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409127" w14:textId="77777777" w:rsidR="004A7D54" w:rsidRDefault="0063037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Abnahme durch (Unterschrift)</w:t>
            </w:r>
          </w:p>
        </w:tc>
        <w:tc>
          <w:tcPr>
            <w:tcW w:w="640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47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40D4767" w14:textId="77777777" w:rsidR="004A7D54" w:rsidRDefault="004A7D54">
            <w:pPr>
              <w:pStyle w:val="Standard1"/>
            </w:pPr>
          </w:p>
        </w:tc>
      </w:tr>
      <w:tr w:rsidR="004A7D54" w14:paraId="3E7712B3" w14:textId="77777777">
        <w:tc>
          <w:tcPr>
            <w:tcW w:w="29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5253F7" w14:textId="77777777" w:rsidR="004A7D54" w:rsidRDefault="004A7D54">
            <w:pPr>
              <w:pStyle w:val="TableContents"/>
              <w:snapToGrid w:val="0"/>
            </w:pPr>
          </w:p>
          <w:p w14:paraId="646BD6A3" w14:textId="5B23EEDC" w:rsidR="004A7D54" w:rsidRDefault="008F6C05">
            <w:pPr>
              <w:pStyle w:val="TableContents"/>
            </w:pPr>
            <w:r>
              <w:t>7. November 2017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1615FE" w14:textId="77777777" w:rsidR="004A7D54" w:rsidRDefault="004A7D54">
            <w:pPr>
              <w:pStyle w:val="TableContents"/>
              <w:snapToGrid w:val="0"/>
            </w:pP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565E88" w14:textId="77777777" w:rsidR="004A7D54" w:rsidRDefault="004A7D54">
            <w:pPr>
              <w:pStyle w:val="TableContents"/>
              <w:snapToGrid w:val="0"/>
            </w:pPr>
          </w:p>
        </w:tc>
        <w:tc>
          <w:tcPr>
            <w:tcW w:w="640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47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6755627" w14:textId="77777777" w:rsidR="004A7D54" w:rsidRDefault="004A7D54">
            <w:pPr>
              <w:pStyle w:val="Standard1"/>
            </w:pPr>
          </w:p>
        </w:tc>
      </w:tr>
    </w:tbl>
    <w:p w14:paraId="79153284" w14:textId="1AEB6FD3" w:rsidR="004A7D54" w:rsidRDefault="004A7D54">
      <w:pPr>
        <w:pStyle w:val="Standard1"/>
      </w:pPr>
    </w:p>
    <w:p w14:paraId="552DC486" w14:textId="57D91E79" w:rsidR="00D96CEA" w:rsidRDefault="00D96CEA">
      <w:pPr>
        <w:pStyle w:val="Standard1"/>
      </w:pPr>
    </w:p>
    <w:p w14:paraId="3F72E0F9" w14:textId="352D8234" w:rsidR="00D96CEA" w:rsidRDefault="00D96CEA">
      <w:pPr>
        <w:pStyle w:val="Standard1"/>
      </w:pPr>
    </w:p>
    <w:p w14:paraId="2DE8E540" w14:textId="5AAF925A" w:rsidR="00D96CEA" w:rsidRDefault="00D96CEA">
      <w:pPr>
        <w:pStyle w:val="Standard1"/>
      </w:pPr>
    </w:p>
    <w:p w14:paraId="1C8E7930" w14:textId="20CBEEE5" w:rsidR="00D96CEA" w:rsidRDefault="00D96CEA">
      <w:pPr>
        <w:pStyle w:val="Standard1"/>
      </w:pPr>
    </w:p>
    <w:p w14:paraId="4A989378" w14:textId="5A5E38FC" w:rsidR="00D96CEA" w:rsidRDefault="00D96CEA">
      <w:pPr>
        <w:pStyle w:val="Standard1"/>
      </w:pPr>
    </w:p>
    <w:p w14:paraId="6BBD05F1" w14:textId="4D99EC0E" w:rsidR="00D96CEA" w:rsidRDefault="00D96CEA">
      <w:pPr>
        <w:pStyle w:val="Standard1"/>
      </w:pPr>
    </w:p>
    <w:p w14:paraId="2501B885" w14:textId="4E107B37" w:rsidR="00D96CEA" w:rsidRDefault="00D96CEA">
      <w:pPr>
        <w:pStyle w:val="Standard1"/>
      </w:pPr>
    </w:p>
    <w:p w14:paraId="6953CFF5" w14:textId="4F5DE82F" w:rsidR="00D96CEA" w:rsidRDefault="00D96CEA">
      <w:pPr>
        <w:pStyle w:val="Standard1"/>
      </w:pPr>
    </w:p>
    <w:p w14:paraId="60A1286A" w14:textId="21986671" w:rsidR="00D96CEA" w:rsidRDefault="00D96CEA">
      <w:pPr>
        <w:pStyle w:val="Standard1"/>
      </w:pPr>
    </w:p>
    <w:p w14:paraId="6E9EC128" w14:textId="5B652001" w:rsidR="00D96CEA" w:rsidRDefault="00D96CEA">
      <w:pPr>
        <w:pStyle w:val="Standard1"/>
      </w:pPr>
    </w:p>
    <w:p w14:paraId="5189A599" w14:textId="28A2B341" w:rsidR="00D96CEA" w:rsidRDefault="00D96CEA">
      <w:pPr>
        <w:pStyle w:val="Standard1"/>
      </w:pPr>
    </w:p>
    <w:p w14:paraId="04C381D5" w14:textId="5B588B37" w:rsidR="00D96CEA" w:rsidRDefault="00D96CEA">
      <w:pPr>
        <w:pStyle w:val="Standard1"/>
      </w:pPr>
    </w:p>
    <w:p w14:paraId="6EE197B7" w14:textId="5F864668" w:rsidR="00D96CEA" w:rsidRDefault="00D96CEA">
      <w:pPr>
        <w:pStyle w:val="Standard1"/>
      </w:pPr>
    </w:p>
    <w:p w14:paraId="3D47F898" w14:textId="0D18BFE1" w:rsidR="00D96CEA" w:rsidRDefault="00D96CEA">
      <w:pPr>
        <w:pStyle w:val="Standard1"/>
      </w:pPr>
    </w:p>
    <w:p w14:paraId="0985DA5B" w14:textId="6F1690B3" w:rsidR="00D96CEA" w:rsidRDefault="00D96CEA">
      <w:pPr>
        <w:pStyle w:val="Standard1"/>
      </w:pPr>
    </w:p>
    <w:p w14:paraId="4FBA1358" w14:textId="3084FB99" w:rsidR="00D96CEA" w:rsidRDefault="00D96CEA">
      <w:pPr>
        <w:pStyle w:val="Standard1"/>
      </w:pPr>
    </w:p>
    <w:p w14:paraId="78B4F43F" w14:textId="510B02A8" w:rsidR="00D96CEA" w:rsidRDefault="00D96CEA">
      <w:pPr>
        <w:pStyle w:val="Standard1"/>
      </w:pPr>
    </w:p>
    <w:p w14:paraId="2E71C4EB" w14:textId="5D9C35B3" w:rsidR="00D96CEA" w:rsidRDefault="00D96CEA">
      <w:pPr>
        <w:pStyle w:val="Standard1"/>
      </w:pPr>
    </w:p>
    <w:p w14:paraId="4CC4F50F" w14:textId="3AFA22E8" w:rsidR="00D96CEA" w:rsidRDefault="00D96CEA">
      <w:pPr>
        <w:pStyle w:val="Standard1"/>
      </w:pPr>
    </w:p>
    <w:p w14:paraId="2919EBAF" w14:textId="62736466" w:rsidR="00D96CEA" w:rsidRDefault="00D96CEA">
      <w:pPr>
        <w:rPr>
          <w:rFonts w:ascii="Tahoma" w:eastAsia="SimSun" w:hAnsi="Tahoma" w:cs="Mangal"/>
          <w:kern w:val="3"/>
          <w:sz w:val="24"/>
          <w:szCs w:val="24"/>
          <w:lang w:eastAsia="zh-CN" w:bidi="hi-IN"/>
        </w:rPr>
      </w:pPr>
      <w:r>
        <w:br w:type="page"/>
      </w:r>
    </w:p>
    <w:tbl>
      <w:tblPr>
        <w:tblW w:w="963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99"/>
        <w:gridCol w:w="3000"/>
        <w:gridCol w:w="3000"/>
        <w:gridCol w:w="640"/>
      </w:tblGrid>
      <w:tr w:rsidR="00D96CEA" w14:paraId="5070B1E7" w14:textId="77777777" w:rsidTr="008A3E58">
        <w:tc>
          <w:tcPr>
            <w:tcW w:w="963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984A8C" w14:textId="77777777" w:rsidR="00D96CEA" w:rsidRDefault="00D96CEA" w:rsidP="008A3E58">
            <w:pPr>
              <w:pStyle w:val="TableContents"/>
              <w:shd w:val="clear" w:color="auto" w:fill="CCCCCC"/>
              <w:jc w:val="center"/>
            </w:pPr>
            <w:r>
              <w:lastRenderedPageBreak/>
              <w:t>Arbeitspaketbeschreibung</w:t>
            </w:r>
          </w:p>
        </w:tc>
      </w:tr>
      <w:tr w:rsidR="00D96CEA" w14:paraId="22F9D2B6" w14:textId="77777777" w:rsidTr="008A3E58">
        <w:tc>
          <w:tcPr>
            <w:tcW w:w="29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65CAFB" w14:textId="77777777" w:rsidR="00D96CEA" w:rsidRDefault="00D96CEA" w:rsidP="008A3E58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 Nr (PSP-Code)</w:t>
            </w:r>
          </w:p>
        </w:tc>
        <w:tc>
          <w:tcPr>
            <w:tcW w:w="3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28AD69" w14:textId="77777777" w:rsidR="00D96CEA" w:rsidRDefault="00D96CEA" w:rsidP="008A3E58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 Bezeichnung (aus PSP)</w:t>
            </w:r>
          </w:p>
        </w:tc>
        <w:tc>
          <w:tcPr>
            <w:tcW w:w="3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91981F" w14:textId="77777777" w:rsidR="00D96CEA" w:rsidRDefault="00D96CEA" w:rsidP="008A3E58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Verantwortlich</w:t>
            </w:r>
          </w:p>
        </w:tc>
        <w:tc>
          <w:tcPr>
            <w:tcW w:w="64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585A437" w14:textId="77777777" w:rsidR="00D96CEA" w:rsidRDefault="00D96CEA" w:rsidP="008A3E58">
            <w:pPr>
              <w:pStyle w:val="TableContents"/>
              <w:shd w:val="clear" w:color="auto" w:fill="00B8FF"/>
              <w:jc w:val="center"/>
              <w:rPr>
                <w:eastAsianLayout w:id="1518959360" w:vert="1" w:vertCompress="1"/>
              </w:rPr>
            </w:pPr>
            <w:r>
              <w:rPr>
                <w:eastAsianLayout w:id="1518959360" w:vert="1" w:vertCompress="1"/>
              </w:rPr>
              <w:t>Planung</w:t>
            </w:r>
          </w:p>
        </w:tc>
      </w:tr>
      <w:tr w:rsidR="00D96CEA" w14:paraId="140DEFA0" w14:textId="77777777" w:rsidTr="008A3E58">
        <w:tc>
          <w:tcPr>
            <w:tcW w:w="29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1545FD" w14:textId="03D19624" w:rsidR="00D96CEA" w:rsidRDefault="00B35DB6" w:rsidP="008A3E58">
            <w:pPr>
              <w:pStyle w:val="TableContents"/>
              <w:snapToGrid w:val="0"/>
            </w:pPr>
            <w:r>
              <w:t>34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A313B9" w14:textId="7DF108D7" w:rsidR="00D96CEA" w:rsidRDefault="00D96CEA" w:rsidP="008A3E58">
            <w:pPr>
              <w:pStyle w:val="TableContents"/>
              <w:snapToGrid w:val="0"/>
            </w:pPr>
            <w:r>
              <w:t>Neue Technologien erlernen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385422" w14:textId="01A292B1" w:rsidR="00D96CEA" w:rsidRDefault="00D96CEA" w:rsidP="008A3E58">
            <w:pPr>
              <w:pStyle w:val="TableContents"/>
              <w:snapToGrid w:val="0"/>
            </w:pPr>
            <w:r>
              <w:t>Paul Camerloher</w:t>
            </w: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8007179" w14:textId="77777777" w:rsidR="00D96CEA" w:rsidRDefault="00D96CEA" w:rsidP="008A3E58">
            <w:pPr>
              <w:pStyle w:val="Standard1"/>
            </w:pPr>
          </w:p>
        </w:tc>
      </w:tr>
      <w:tr w:rsidR="00D96CEA" w14:paraId="6B868330" w14:textId="77777777" w:rsidTr="008A3E58">
        <w:tc>
          <w:tcPr>
            <w:tcW w:w="29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AE773B" w14:textId="77777777" w:rsidR="00D96CEA" w:rsidRDefault="00D96CEA" w:rsidP="008A3E58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Vorlieger (PSP-Code)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2115C8" w14:textId="77777777" w:rsidR="00D96CEA" w:rsidRDefault="00D96CEA" w:rsidP="008A3E58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Nachfolger (PSP-Code)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4D8388" w14:textId="77777777" w:rsidR="00D96CEA" w:rsidRDefault="00D96CEA" w:rsidP="008A3E58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Mitarbeit (gegebenenfalls)</w:t>
            </w: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1BBC523" w14:textId="77777777" w:rsidR="00D96CEA" w:rsidRDefault="00D96CEA" w:rsidP="008A3E58">
            <w:pPr>
              <w:pStyle w:val="Standard1"/>
            </w:pPr>
          </w:p>
        </w:tc>
      </w:tr>
      <w:tr w:rsidR="00D96CEA" w14:paraId="542205D9" w14:textId="77777777" w:rsidTr="008A3E58">
        <w:tc>
          <w:tcPr>
            <w:tcW w:w="29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63C07A" w14:textId="45E213A3" w:rsidR="00D96CEA" w:rsidRDefault="00B35DB6" w:rsidP="008A3E58">
            <w:pPr>
              <w:pStyle w:val="TableContents"/>
              <w:snapToGrid w:val="0"/>
            </w:pPr>
            <w:r>
              <w:t>26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DBBB7F" w14:textId="738EE20C" w:rsidR="00D96CEA" w:rsidRDefault="00B35DB6" w:rsidP="008A3E58">
            <w:pPr>
              <w:pStyle w:val="TableContents"/>
              <w:snapToGrid w:val="0"/>
              <w:rPr>
                <w:sz w:val="20"/>
                <w:szCs w:val="20"/>
              </w:rPr>
            </w:pPr>
            <w:r w:rsidRPr="00B35DB6">
              <w:t>37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B4D34C" w14:textId="618021A8" w:rsidR="00D96CEA" w:rsidRDefault="00D96CEA" w:rsidP="008A3E58">
            <w:pPr>
              <w:pStyle w:val="TableContents"/>
              <w:snapToGrid w:val="0"/>
            </w:pPr>
            <w:r>
              <w:t>Dom</w:t>
            </w:r>
            <w:r w:rsidR="00E74096">
              <w:t>inik Arnstorfer</w:t>
            </w: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B1AF47B" w14:textId="77777777" w:rsidR="00D96CEA" w:rsidRDefault="00D96CEA" w:rsidP="008A3E58">
            <w:pPr>
              <w:pStyle w:val="Standard1"/>
            </w:pPr>
          </w:p>
        </w:tc>
      </w:tr>
      <w:tr w:rsidR="00D96CEA" w14:paraId="112F82F5" w14:textId="77777777" w:rsidTr="008A3E58">
        <w:tc>
          <w:tcPr>
            <w:tcW w:w="29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4736B7" w14:textId="77777777" w:rsidR="00D96CEA" w:rsidRDefault="00D96CEA" w:rsidP="008A3E58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Geplanter Starttermin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0ADF00" w14:textId="77777777" w:rsidR="00D96CEA" w:rsidRDefault="00D96CEA" w:rsidP="008A3E58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Geplante Dauer (in Minuten)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19D8A4" w14:textId="77777777" w:rsidR="00D96CEA" w:rsidRDefault="00D96CEA" w:rsidP="008A3E58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Geplante Kosten</w:t>
            </w: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D98FD06" w14:textId="77777777" w:rsidR="00D96CEA" w:rsidRDefault="00D96CEA" w:rsidP="008A3E58">
            <w:pPr>
              <w:pStyle w:val="Standard1"/>
            </w:pPr>
          </w:p>
        </w:tc>
      </w:tr>
      <w:tr w:rsidR="00D96CEA" w14:paraId="42145629" w14:textId="77777777" w:rsidTr="008A3E58">
        <w:tc>
          <w:tcPr>
            <w:tcW w:w="29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BFB82F" w14:textId="21EBAA32" w:rsidR="00D96CEA" w:rsidRDefault="008F6C05" w:rsidP="008A3E58">
            <w:pPr>
              <w:pStyle w:val="TableContents"/>
              <w:snapToGrid w:val="0"/>
              <w:rPr>
                <w:rFonts w:ascii="Arial" w:eastAsia="Lucida Sans Unicode" w:hAnsi="Arial" w:cs="Tahoma"/>
              </w:rPr>
            </w:pPr>
            <w:r>
              <w:rPr>
                <w:rFonts w:ascii="Arial" w:eastAsia="Lucida Sans Unicode" w:hAnsi="Arial" w:cs="Tahoma"/>
              </w:rPr>
              <w:t>31</w:t>
            </w:r>
            <w:r w:rsidR="00D96CEA">
              <w:rPr>
                <w:rFonts w:ascii="Arial" w:eastAsia="Lucida Sans Unicode" w:hAnsi="Arial" w:cs="Tahoma"/>
              </w:rPr>
              <w:t>. Oktober 2017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09D257" w14:textId="7EAA99DA" w:rsidR="00D96CEA" w:rsidRDefault="00D96CEA" w:rsidP="008A3E58">
            <w:pPr>
              <w:pStyle w:val="TableContents"/>
              <w:snapToGrid w:val="0"/>
              <w:rPr>
                <w:rFonts w:ascii="Arial" w:eastAsia="Lucida Sans Unicode" w:hAnsi="Arial" w:cs="Tahoma"/>
              </w:rPr>
            </w:pPr>
            <w:r>
              <w:rPr>
                <w:rFonts w:ascii="Arial" w:eastAsia="Lucida Sans Unicode" w:hAnsi="Arial" w:cs="Tahoma"/>
              </w:rPr>
              <w:t>100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D749B1" w14:textId="2F7F9732" w:rsidR="00D96CEA" w:rsidRDefault="008F6C05" w:rsidP="008A3E58">
            <w:pPr>
              <w:pStyle w:val="TableContents"/>
              <w:snapToGrid w:val="0"/>
            </w:pPr>
            <w:r>
              <w:t>2</w:t>
            </w:r>
            <w:r w:rsidR="00D96CEA">
              <w:t>00€</w:t>
            </w: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932EF54" w14:textId="77777777" w:rsidR="00D96CEA" w:rsidRDefault="00D96CEA" w:rsidP="008A3E58">
            <w:pPr>
              <w:pStyle w:val="Standard1"/>
            </w:pPr>
          </w:p>
        </w:tc>
      </w:tr>
      <w:tr w:rsidR="00D96CEA" w14:paraId="79054745" w14:textId="77777777" w:rsidTr="008A3E58">
        <w:tc>
          <w:tcPr>
            <w:tcW w:w="8999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3A4B46" w14:textId="77777777" w:rsidR="00D96CEA" w:rsidRDefault="00D96CEA" w:rsidP="008A3E58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Ziele, Ergebnisse</w:t>
            </w: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46670E1" w14:textId="77777777" w:rsidR="00D96CEA" w:rsidRDefault="00D96CEA" w:rsidP="008A3E58">
            <w:pPr>
              <w:pStyle w:val="Standard1"/>
            </w:pPr>
          </w:p>
        </w:tc>
      </w:tr>
      <w:tr w:rsidR="00D96CEA" w14:paraId="462CB2A4" w14:textId="77777777" w:rsidTr="008A3E58">
        <w:tc>
          <w:tcPr>
            <w:tcW w:w="8999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8C129B" w14:textId="05F1231A" w:rsidR="00D96CEA" w:rsidRDefault="00D96CEA" w:rsidP="008A3E58">
            <w:pPr>
              <w:pStyle w:val="TableContents"/>
              <w:snapToGrid w:val="0"/>
            </w:pPr>
            <w:r>
              <w:t xml:space="preserve">Erweitertes </w:t>
            </w:r>
            <w:r w:rsidR="00D033FD">
              <w:t>Wissen über</w:t>
            </w:r>
            <w:r>
              <w:t xml:space="preserve"> neue Technologien die in den nächsten Schritten notwendig sind</w:t>
            </w: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AB2BDEB" w14:textId="77777777" w:rsidR="00D96CEA" w:rsidRDefault="00D96CEA" w:rsidP="008A3E58">
            <w:pPr>
              <w:pStyle w:val="Standard1"/>
            </w:pPr>
          </w:p>
        </w:tc>
      </w:tr>
      <w:tr w:rsidR="00D96CEA" w14:paraId="5BED6A2D" w14:textId="77777777" w:rsidTr="008A3E58">
        <w:tc>
          <w:tcPr>
            <w:tcW w:w="8999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CE285A" w14:textId="77777777" w:rsidR="00D96CEA" w:rsidRDefault="00D96CEA" w:rsidP="008A3E58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Voraussetzungen für den Start des Arbeitspaketes</w:t>
            </w: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EEED850" w14:textId="77777777" w:rsidR="00D96CEA" w:rsidRDefault="00D96CEA" w:rsidP="008A3E58">
            <w:pPr>
              <w:pStyle w:val="Standard1"/>
            </w:pPr>
          </w:p>
        </w:tc>
      </w:tr>
      <w:tr w:rsidR="00D96CEA" w14:paraId="02A1B1D0" w14:textId="77777777" w:rsidTr="008A3E58">
        <w:tc>
          <w:tcPr>
            <w:tcW w:w="8999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0F1697" w14:textId="01D70208" w:rsidR="00D96CEA" w:rsidRDefault="00D96CEA" w:rsidP="008A3E58">
            <w:pPr>
              <w:pStyle w:val="TableContents"/>
              <w:snapToGrid w:val="0"/>
            </w:pPr>
            <w:r>
              <w:t>Fu</w:t>
            </w:r>
            <w:r w:rsidR="00AD3B46">
              <w:t>nktionierende Internetverbindung</w:t>
            </w: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3E27B51" w14:textId="77777777" w:rsidR="00D96CEA" w:rsidRDefault="00D96CEA" w:rsidP="008A3E58">
            <w:pPr>
              <w:pStyle w:val="Standard1"/>
            </w:pPr>
          </w:p>
        </w:tc>
      </w:tr>
      <w:tr w:rsidR="00D96CEA" w14:paraId="5205FEEF" w14:textId="77777777" w:rsidTr="008A3E58">
        <w:tc>
          <w:tcPr>
            <w:tcW w:w="8999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2F34CF" w14:textId="77777777" w:rsidR="00D96CEA" w:rsidRDefault="00D96CEA" w:rsidP="008A3E58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Tätigkeitsbeschreibung</w:t>
            </w: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E099E2C" w14:textId="77777777" w:rsidR="00D96CEA" w:rsidRDefault="00D96CEA" w:rsidP="008A3E58">
            <w:pPr>
              <w:pStyle w:val="Standard1"/>
            </w:pPr>
          </w:p>
        </w:tc>
      </w:tr>
      <w:tr w:rsidR="00D96CEA" w14:paraId="6FB23E74" w14:textId="77777777" w:rsidTr="008A3E58">
        <w:tc>
          <w:tcPr>
            <w:tcW w:w="8999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1207E4" w14:textId="202E5840" w:rsidR="00D96CEA" w:rsidRDefault="00D96CEA" w:rsidP="008A3E58">
            <w:pPr>
              <w:pStyle w:val="TableContents"/>
              <w:snapToGrid w:val="0"/>
            </w:pPr>
            <w:r>
              <w:t xml:space="preserve">Aufgrund des Einsatzes von neuen Technologien müssen sich alle Personen mit diesen auch gut auskennen um das Projekt nicht zu gefährden und das problemlose Arbeiten zu ermölgichen </w:t>
            </w: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DC59358" w14:textId="77777777" w:rsidR="00D96CEA" w:rsidRDefault="00D96CEA" w:rsidP="008A3E58">
            <w:pPr>
              <w:pStyle w:val="Standard1"/>
            </w:pPr>
          </w:p>
        </w:tc>
      </w:tr>
      <w:tr w:rsidR="00D96CEA" w14:paraId="06417EED" w14:textId="77777777" w:rsidTr="008A3E58">
        <w:tc>
          <w:tcPr>
            <w:tcW w:w="29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12DDC8" w14:textId="77777777" w:rsidR="00D96CEA" w:rsidRDefault="00D96CEA" w:rsidP="008A3E58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Tatsächlicher Starttermin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D2FC08" w14:textId="77777777" w:rsidR="00D96CEA" w:rsidRDefault="00D96CEA" w:rsidP="008A3E58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Tatsächliche Dauer (in Minuten)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1B5F1F" w14:textId="77777777" w:rsidR="00D96CEA" w:rsidRDefault="00D96CEA" w:rsidP="008A3E58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Tatsächliche Kosten</w:t>
            </w:r>
          </w:p>
        </w:tc>
        <w:tc>
          <w:tcPr>
            <w:tcW w:w="640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47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C1D2C82" w14:textId="77777777" w:rsidR="00D96CEA" w:rsidRDefault="00D96CEA" w:rsidP="008A3E58">
            <w:pPr>
              <w:pStyle w:val="TableContents"/>
              <w:jc w:val="center"/>
              <w:rPr>
                <w:color w:val="E6E6E6"/>
                <w:eastAsianLayout w:id="1518959361" w:vert="1" w:vertCompress="1"/>
              </w:rPr>
            </w:pPr>
            <w:r>
              <w:rPr>
                <w:color w:val="E6E6E6"/>
                <w:eastAsianLayout w:id="1518959361" w:vert="1" w:vertCompress="1"/>
              </w:rPr>
              <w:t>Abnahme</w:t>
            </w:r>
          </w:p>
        </w:tc>
      </w:tr>
      <w:tr w:rsidR="00D96CEA" w14:paraId="250347DB" w14:textId="77777777" w:rsidTr="008A3E58">
        <w:tc>
          <w:tcPr>
            <w:tcW w:w="29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AEFBC7" w14:textId="4EE50AB1" w:rsidR="00D96CEA" w:rsidRPr="008F6C05" w:rsidRDefault="008F6C05" w:rsidP="008A3E58">
            <w:pPr>
              <w:pStyle w:val="TableContents"/>
              <w:snapToGrid w:val="0"/>
            </w:pPr>
            <w:r>
              <w:rPr>
                <w:rFonts w:ascii="Arial" w:eastAsia="Lucida Sans Unicode" w:hAnsi="Arial" w:cs="Tahoma"/>
              </w:rPr>
              <w:t>31. Oktober 2017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FDC52D" w14:textId="6655411E" w:rsidR="00D96CEA" w:rsidRDefault="008F6C05" w:rsidP="008A3E58">
            <w:pPr>
              <w:pStyle w:val="TableContents"/>
              <w:snapToGrid w:val="0"/>
              <w:rPr>
                <w:rFonts w:ascii="Arial" w:eastAsia="Lucida Sans Unicode" w:hAnsi="Arial" w:cs="Tahoma"/>
              </w:rPr>
            </w:pPr>
            <w:r>
              <w:rPr>
                <w:rFonts w:ascii="Arial" w:eastAsia="Lucida Sans Unicode" w:hAnsi="Arial" w:cs="Tahoma"/>
              </w:rPr>
              <w:t>100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823EEA" w14:textId="1EE07127" w:rsidR="00D96CEA" w:rsidRDefault="008F6C05" w:rsidP="008A3E58">
            <w:pPr>
              <w:pStyle w:val="TableContents"/>
              <w:snapToGrid w:val="0"/>
            </w:pPr>
            <w:r>
              <w:t>200€</w:t>
            </w:r>
          </w:p>
        </w:tc>
        <w:tc>
          <w:tcPr>
            <w:tcW w:w="640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47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1B4829B" w14:textId="77777777" w:rsidR="00D96CEA" w:rsidRDefault="00D96CEA" w:rsidP="008A3E58">
            <w:pPr>
              <w:pStyle w:val="Standard1"/>
            </w:pPr>
          </w:p>
        </w:tc>
      </w:tr>
      <w:tr w:rsidR="00D96CEA" w14:paraId="1115420C" w14:textId="77777777" w:rsidTr="008A3E58">
        <w:tc>
          <w:tcPr>
            <w:tcW w:w="29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E86458" w14:textId="77777777" w:rsidR="00D96CEA" w:rsidRDefault="00D96CEA" w:rsidP="008A3E58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Abnahmetermin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5E37E5" w14:textId="77777777" w:rsidR="00D96CEA" w:rsidRDefault="00D96CEA" w:rsidP="008A3E58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Abgabe durch (Unterschrift)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93214F" w14:textId="77777777" w:rsidR="00D96CEA" w:rsidRDefault="00D96CEA" w:rsidP="008A3E58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Abnahme durch (Unterschrift)</w:t>
            </w:r>
          </w:p>
        </w:tc>
        <w:tc>
          <w:tcPr>
            <w:tcW w:w="640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47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771BAB9" w14:textId="77777777" w:rsidR="00D96CEA" w:rsidRDefault="00D96CEA" w:rsidP="008A3E58">
            <w:pPr>
              <w:pStyle w:val="Standard1"/>
            </w:pPr>
          </w:p>
        </w:tc>
      </w:tr>
      <w:tr w:rsidR="00D96CEA" w14:paraId="52DE4C15" w14:textId="77777777" w:rsidTr="008A3E58">
        <w:tc>
          <w:tcPr>
            <w:tcW w:w="29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937CFB" w14:textId="6012EAD8" w:rsidR="00D96CEA" w:rsidRDefault="008F6C05" w:rsidP="008A3E58">
            <w:pPr>
              <w:pStyle w:val="TableContents"/>
              <w:snapToGrid w:val="0"/>
            </w:pPr>
            <w:r>
              <w:rPr>
                <w:rFonts w:ascii="Arial" w:eastAsia="Lucida Sans Unicode" w:hAnsi="Arial" w:cs="Tahoma"/>
              </w:rPr>
              <w:t>31. Oktober 2017</w:t>
            </w:r>
          </w:p>
          <w:p w14:paraId="702E92FB" w14:textId="77777777" w:rsidR="00D96CEA" w:rsidRDefault="00D96CEA" w:rsidP="008A3E58">
            <w:pPr>
              <w:pStyle w:val="TableContents"/>
            </w:pP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C9934E" w14:textId="77777777" w:rsidR="00D96CEA" w:rsidRDefault="00D96CEA" w:rsidP="008A3E58">
            <w:pPr>
              <w:pStyle w:val="TableContents"/>
              <w:snapToGrid w:val="0"/>
            </w:pP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24F55F" w14:textId="77777777" w:rsidR="00D96CEA" w:rsidRDefault="00D96CEA" w:rsidP="008A3E58">
            <w:pPr>
              <w:pStyle w:val="TableContents"/>
              <w:snapToGrid w:val="0"/>
            </w:pPr>
          </w:p>
        </w:tc>
        <w:tc>
          <w:tcPr>
            <w:tcW w:w="640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47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1E615C7" w14:textId="77777777" w:rsidR="00D96CEA" w:rsidRDefault="00D96CEA" w:rsidP="008A3E58">
            <w:pPr>
              <w:pStyle w:val="Standard1"/>
            </w:pPr>
          </w:p>
        </w:tc>
      </w:tr>
    </w:tbl>
    <w:p w14:paraId="3519A4D6" w14:textId="77777777" w:rsidR="00D96CEA" w:rsidRDefault="00D96CEA" w:rsidP="00D96CEA">
      <w:pPr>
        <w:pStyle w:val="Standard1"/>
      </w:pPr>
    </w:p>
    <w:p w14:paraId="414E2E4A" w14:textId="0F0222D1" w:rsidR="00D96CEA" w:rsidRPr="002E3B5C" w:rsidRDefault="00D96CEA" w:rsidP="002E3B5C">
      <w:pPr>
        <w:rPr>
          <w:rFonts w:ascii="Tahoma" w:eastAsia="SimSun" w:hAnsi="Tahoma" w:cs="Mangal"/>
          <w:kern w:val="3"/>
          <w:sz w:val="24"/>
          <w:szCs w:val="24"/>
          <w:lang w:eastAsia="zh-CN" w:bidi="hi-IN"/>
        </w:rPr>
      </w:pPr>
    </w:p>
    <w:p w14:paraId="6F52ACCA" w14:textId="77777777" w:rsidR="00D96CEA" w:rsidRDefault="00D96CEA" w:rsidP="00D96CEA">
      <w:pPr>
        <w:pStyle w:val="Standard1"/>
      </w:pPr>
    </w:p>
    <w:p w14:paraId="7FDF965C" w14:textId="2757F678" w:rsidR="00C845A9" w:rsidRDefault="00C845A9">
      <w:pPr>
        <w:rPr>
          <w:rFonts w:ascii="Tahoma" w:eastAsia="SimSun" w:hAnsi="Tahoma" w:cs="Mangal"/>
          <w:kern w:val="3"/>
          <w:sz w:val="24"/>
          <w:szCs w:val="24"/>
          <w:lang w:eastAsia="zh-CN" w:bidi="hi-IN"/>
        </w:rPr>
      </w:pPr>
      <w:r>
        <w:br w:type="page"/>
      </w:r>
    </w:p>
    <w:tbl>
      <w:tblPr>
        <w:tblW w:w="963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99"/>
        <w:gridCol w:w="3000"/>
        <w:gridCol w:w="3000"/>
        <w:gridCol w:w="640"/>
      </w:tblGrid>
      <w:tr w:rsidR="00C845A9" w14:paraId="4DE4E5AB" w14:textId="77777777" w:rsidTr="008A3E58">
        <w:tc>
          <w:tcPr>
            <w:tcW w:w="963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2A82B2" w14:textId="77777777" w:rsidR="00C845A9" w:rsidRDefault="00C845A9" w:rsidP="008A3E58">
            <w:pPr>
              <w:pStyle w:val="TableContents"/>
              <w:shd w:val="clear" w:color="auto" w:fill="CCCCCC"/>
              <w:jc w:val="center"/>
            </w:pPr>
            <w:r>
              <w:lastRenderedPageBreak/>
              <w:t>Arbeitspaketbeschreibung</w:t>
            </w:r>
          </w:p>
        </w:tc>
      </w:tr>
      <w:tr w:rsidR="00C845A9" w14:paraId="56508A06" w14:textId="77777777" w:rsidTr="008A3E58">
        <w:tc>
          <w:tcPr>
            <w:tcW w:w="29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4BA663" w14:textId="77777777" w:rsidR="00C845A9" w:rsidRDefault="00C845A9" w:rsidP="008A3E58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 Nr (PSP-Code)</w:t>
            </w:r>
          </w:p>
        </w:tc>
        <w:tc>
          <w:tcPr>
            <w:tcW w:w="3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3B18EE" w14:textId="77777777" w:rsidR="00C845A9" w:rsidRDefault="00C845A9" w:rsidP="008A3E58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 Bezeichnung (aus PSP)</w:t>
            </w:r>
          </w:p>
        </w:tc>
        <w:tc>
          <w:tcPr>
            <w:tcW w:w="3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382AB1" w14:textId="77777777" w:rsidR="00C845A9" w:rsidRDefault="00C845A9" w:rsidP="008A3E58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Verantwortlich</w:t>
            </w:r>
          </w:p>
        </w:tc>
        <w:tc>
          <w:tcPr>
            <w:tcW w:w="64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1CAA60A" w14:textId="77777777" w:rsidR="00C845A9" w:rsidRDefault="00C845A9" w:rsidP="008A3E58">
            <w:pPr>
              <w:pStyle w:val="TableContents"/>
              <w:shd w:val="clear" w:color="auto" w:fill="00B8FF"/>
              <w:jc w:val="center"/>
              <w:rPr>
                <w:eastAsianLayout w:id="1518959360" w:vert="1" w:vertCompress="1"/>
              </w:rPr>
            </w:pPr>
            <w:r>
              <w:rPr>
                <w:eastAsianLayout w:id="1518959360" w:vert="1" w:vertCompress="1"/>
              </w:rPr>
              <w:t>Planung</w:t>
            </w:r>
          </w:p>
        </w:tc>
      </w:tr>
      <w:tr w:rsidR="00C845A9" w14:paraId="12F64CD9" w14:textId="77777777" w:rsidTr="008A3E58">
        <w:tc>
          <w:tcPr>
            <w:tcW w:w="29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CBF174" w14:textId="3EB56C09" w:rsidR="00C845A9" w:rsidRDefault="002E3B5C" w:rsidP="008A3E58">
            <w:pPr>
              <w:pStyle w:val="TableContents"/>
              <w:snapToGrid w:val="0"/>
            </w:pPr>
            <w:r>
              <w:t>26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FAE7DA" w14:textId="3BE4811B" w:rsidR="00C845A9" w:rsidRDefault="00C845A9" w:rsidP="00C845A9">
            <w:pPr>
              <w:pStyle w:val="TableContents"/>
              <w:snapToGrid w:val="0"/>
            </w:pPr>
            <w:r>
              <w:t>API planen</w:t>
            </w:r>
          </w:p>
          <w:p w14:paraId="309D61A6" w14:textId="31C0BD3A" w:rsidR="00C845A9" w:rsidRDefault="00C845A9" w:rsidP="008A3E58">
            <w:pPr>
              <w:pStyle w:val="TableContents"/>
              <w:snapToGrid w:val="0"/>
            </w:pP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B7F3C6" w14:textId="6FC3C4B6" w:rsidR="00C845A9" w:rsidRDefault="00C845A9" w:rsidP="008A3E58">
            <w:pPr>
              <w:pStyle w:val="TableContents"/>
              <w:snapToGrid w:val="0"/>
            </w:pPr>
            <w:r>
              <w:t>Paul Camerloher</w:t>
            </w: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C0FBDEF" w14:textId="77777777" w:rsidR="00C845A9" w:rsidRDefault="00C845A9" w:rsidP="008A3E58">
            <w:pPr>
              <w:pStyle w:val="Standard1"/>
            </w:pPr>
          </w:p>
        </w:tc>
      </w:tr>
      <w:tr w:rsidR="00C845A9" w14:paraId="1C0A78E7" w14:textId="77777777" w:rsidTr="008A3E58">
        <w:tc>
          <w:tcPr>
            <w:tcW w:w="29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EEDE34" w14:textId="77777777" w:rsidR="00C845A9" w:rsidRDefault="00C845A9" w:rsidP="008A3E58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Vorlieger (PSP-Code)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CF1B4D" w14:textId="77777777" w:rsidR="00C845A9" w:rsidRDefault="00C845A9" w:rsidP="008A3E58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Nachfolger (PSP-Code)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572B77" w14:textId="77777777" w:rsidR="00C845A9" w:rsidRDefault="00C845A9" w:rsidP="008A3E58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Mitarbeit (gegebenenfalls)</w:t>
            </w: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62B73E9" w14:textId="77777777" w:rsidR="00C845A9" w:rsidRDefault="00C845A9" w:rsidP="008A3E58">
            <w:pPr>
              <w:pStyle w:val="Standard1"/>
            </w:pPr>
          </w:p>
        </w:tc>
      </w:tr>
      <w:tr w:rsidR="00C845A9" w14:paraId="38C55601" w14:textId="77777777" w:rsidTr="008A3E58">
        <w:tc>
          <w:tcPr>
            <w:tcW w:w="29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CD05CA" w14:textId="4C04D653" w:rsidR="00C845A9" w:rsidRDefault="002E3B5C" w:rsidP="008A3E58">
            <w:pPr>
              <w:pStyle w:val="TableContents"/>
              <w:snapToGrid w:val="0"/>
            </w:pPr>
            <w:r>
              <w:t>13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640859" w14:textId="233887F6" w:rsidR="00C845A9" w:rsidRDefault="002E3B5C" w:rsidP="008A3E58">
            <w:pPr>
              <w:pStyle w:val="TableContents"/>
              <w:snapToGrid w:val="0"/>
              <w:rPr>
                <w:sz w:val="20"/>
                <w:szCs w:val="20"/>
              </w:rPr>
            </w:pPr>
            <w:r w:rsidRPr="002E3B5C">
              <w:t>34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A122BD" w14:textId="77777777" w:rsidR="00C845A9" w:rsidRDefault="00C845A9" w:rsidP="008A3E58">
            <w:pPr>
              <w:pStyle w:val="TableContents"/>
              <w:snapToGrid w:val="0"/>
            </w:pP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4BE6F6C" w14:textId="77777777" w:rsidR="00C845A9" w:rsidRDefault="00C845A9" w:rsidP="008A3E58">
            <w:pPr>
              <w:pStyle w:val="Standard1"/>
            </w:pPr>
          </w:p>
        </w:tc>
      </w:tr>
      <w:tr w:rsidR="00C845A9" w14:paraId="5B3EFB2C" w14:textId="77777777" w:rsidTr="008A3E58">
        <w:tc>
          <w:tcPr>
            <w:tcW w:w="29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81410E" w14:textId="77777777" w:rsidR="00C845A9" w:rsidRDefault="00C845A9" w:rsidP="008A3E58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Geplanter Starttermin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A95DA6" w14:textId="77777777" w:rsidR="00C845A9" w:rsidRDefault="00C845A9" w:rsidP="008A3E58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Geplante Dauer (in Minuten)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7A7F8C" w14:textId="77777777" w:rsidR="00C845A9" w:rsidRDefault="00C845A9" w:rsidP="008A3E58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Geplante Kosten</w:t>
            </w: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C7BFA53" w14:textId="77777777" w:rsidR="00C845A9" w:rsidRDefault="00C845A9" w:rsidP="008A3E58">
            <w:pPr>
              <w:pStyle w:val="Standard1"/>
            </w:pPr>
          </w:p>
        </w:tc>
      </w:tr>
      <w:tr w:rsidR="00C845A9" w14:paraId="5504EE22" w14:textId="77777777" w:rsidTr="008A3E58">
        <w:tc>
          <w:tcPr>
            <w:tcW w:w="29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36A998" w14:textId="3E564886" w:rsidR="00C845A9" w:rsidRDefault="00C845A9" w:rsidP="008A3E58">
            <w:pPr>
              <w:pStyle w:val="TableContents"/>
              <w:snapToGrid w:val="0"/>
              <w:rPr>
                <w:rFonts w:ascii="Arial" w:eastAsia="Lucida Sans Unicode" w:hAnsi="Arial" w:cs="Tahoma"/>
              </w:rPr>
            </w:pPr>
            <w:r>
              <w:rPr>
                <w:rFonts w:ascii="Arial" w:eastAsia="Lucida Sans Unicode" w:hAnsi="Arial" w:cs="Tahoma"/>
              </w:rPr>
              <w:t>24. Oktober 2017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14E132" w14:textId="213CD124" w:rsidR="00C845A9" w:rsidRDefault="002E3B5C" w:rsidP="008A3E58">
            <w:pPr>
              <w:pStyle w:val="TableContents"/>
              <w:snapToGrid w:val="0"/>
              <w:rPr>
                <w:rFonts w:ascii="Arial" w:eastAsia="Lucida Sans Unicode" w:hAnsi="Arial" w:cs="Tahoma"/>
              </w:rPr>
            </w:pPr>
            <w:r>
              <w:rPr>
                <w:rFonts w:ascii="Arial" w:eastAsia="Lucida Sans Unicode" w:hAnsi="Arial" w:cs="Tahoma"/>
              </w:rPr>
              <w:t>2</w:t>
            </w:r>
            <w:r w:rsidR="00C845A9">
              <w:rPr>
                <w:rFonts w:ascii="Arial" w:eastAsia="Lucida Sans Unicode" w:hAnsi="Arial" w:cs="Tahoma"/>
              </w:rPr>
              <w:t>00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0FFEC0" w14:textId="77777777" w:rsidR="00C845A9" w:rsidRDefault="00C845A9" w:rsidP="008A3E58">
            <w:pPr>
              <w:pStyle w:val="TableContents"/>
              <w:snapToGrid w:val="0"/>
            </w:pPr>
            <w:r>
              <w:t>400€</w:t>
            </w: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AACDF71" w14:textId="77777777" w:rsidR="00C845A9" w:rsidRDefault="00C845A9" w:rsidP="008A3E58">
            <w:pPr>
              <w:pStyle w:val="Standard1"/>
            </w:pPr>
          </w:p>
        </w:tc>
      </w:tr>
      <w:tr w:rsidR="00C845A9" w14:paraId="5EB683B7" w14:textId="77777777" w:rsidTr="008A3E58">
        <w:tc>
          <w:tcPr>
            <w:tcW w:w="8999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306066" w14:textId="77777777" w:rsidR="00C845A9" w:rsidRDefault="00C845A9" w:rsidP="008A3E58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Ziele, Ergebnisse</w:t>
            </w: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FEEFEED" w14:textId="77777777" w:rsidR="00C845A9" w:rsidRDefault="00C845A9" w:rsidP="008A3E58">
            <w:pPr>
              <w:pStyle w:val="Standard1"/>
            </w:pPr>
          </w:p>
        </w:tc>
      </w:tr>
      <w:tr w:rsidR="00C845A9" w14:paraId="34733819" w14:textId="77777777" w:rsidTr="008A3E58">
        <w:tc>
          <w:tcPr>
            <w:tcW w:w="8999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E7F779" w14:textId="7677EA3A" w:rsidR="00C845A9" w:rsidRDefault="002E3B5C" w:rsidP="008A3E58">
            <w:pPr>
              <w:pStyle w:val="TableContents"/>
              <w:snapToGrid w:val="0"/>
            </w:pPr>
            <w:r>
              <w:t>Festlegen der Routen und der benötigten Funktionalität</w:t>
            </w:r>
            <w:r w:rsidR="00C845A9">
              <w:t xml:space="preserve"> </w:t>
            </w: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00D9753" w14:textId="77777777" w:rsidR="00C845A9" w:rsidRDefault="00C845A9" w:rsidP="008A3E58">
            <w:pPr>
              <w:pStyle w:val="Standard1"/>
            </w:pPr>
          </w:p>
        </w:tc>
      </w:tr>
      <w:tr w:rsidR="00C845A9" w14:paraId="7FB14843" w14:textId="77777777" w:rsidTr="008A3E58">
        <w:tc>
          <w:tcPr>
            <w:tcW w:w="8999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3BF4F8" w14:textId="77777777" w:rsidR="00C845A9" w:rsidRDefault="00C845A9" w:rsidP="008A3E58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Voraussetzungen für den Start des Arbeitspaketes</w:t>
            </w: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E31986C" w14:textId="77777777" w:rsidR="00C845A9" w:rsidRDefault="00C845A9" w:rsidP="008A3E58">
            <w:pPr>
              <w:pStyle w:val="Standard1"/>
            </w:pPr>
          </w:p>
        </w:tc>
      </w:tr>
      <w:tr w:rsidR="00C845A9" w14:paraId="010AB634" w14:textId="77777777" w:rsidTr="008A3E58">
        <w:tc>
          <w:tcPr>
            <w:tcW w:w="8999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2E3B3C" w14:textId="3C4936D3" w:rsidR="00C845A9" w:rsidRDefault="00C845A9" w:rsidP="008A3E58">
            <w:pPr>
              <w:pStyle w:val="TableContents"/>
              <w:snapToGrid w:val="0"/>
            </w:pP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BA3413E" w14:textId="77777777" w:rsidR="00C845A9" w:rsidRDefault="00C845A9" w:rsidP="008A3E58">
            <w:pPr>
              <w:pStyle w:val="Standard1"/>
            </w:pPr>
          </w:p>
        </w:tc>
      </w:tr>
      <w:tr w:rsidR="00C845A9" w14:paraId="12B007B5" w14:textId="77777777" w:rsidTr="008A3E58">
        <w:tc>
          <w:tcPr>
            <w:tcW w:w="8999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FC91BB" w14:textId="77777777" w:rsidR="00C845A9" w:rsidRDefault="00C845A9" w:rsidP="008A3E58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Tätigkeitsbeschreibung</w:t>
            </w: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E6F662F" w14:textId="77777777" w:rsidR="00C845A9" w:rsidRDefault="00C845A9" w:rsidP="008A3E58">
            <w:pPr>
              <w:pStyle w:val="Standard1"/>
            </w:pPr>
          </w:p>
        </w:tc>
      </w:tr>
      <w:tr w:rsidR="00C845A9" w14:paraId="50E45946" w14:textId="77777777" w:rsidTr="008A3E58">
        <w:tc>
          <w:tcPr>
            <w:tcW w:w="8999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2478E8" w14:textId="4D96E893" w:rsidR="00C845A9" w:rsidRDefault="00C845A9" w:rsidP="008A3E58">
            <w:pPr>
              <w:pStyle w:val="TableContents"/>
              <w:snapToGrid w:val="0"/>
            </w:pPr>
            <w:r>
              <w:t xml:space="preserve">Benötigte Schnittstellen planen, Klassen und Funktionen bzw. Methoden planen, Datenbankanbindung und diverse weitere benötigte Funkntionaltitäten </w:t>
            </w: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03F2111" w14:textId="77777777" w:rsidR="00C845A9" w:rsidRDefault="00C845A9" w:rsidP="008A3E58">
            <w:pPr>
              <w:pStyle w:val="Standard1"/>
            </w:pPr>
          </w:p>
        </w:tc>
      </w:tr>
      <w:tr w:rsidR="00C845A9" w14:paraId="064C95F3" w14:textId="77777777" w:rsidTr="008A3E58">
        <w:tc>
          <w:tcPr>
            <w:tcW w:w="29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41B2EF" w14:textId="77777777" w:rsidR="00C845A9" w:rsidRDefault="00C845A9" w:rsidP="008A3E58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Tatsächlicher Starttermin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7A793A" w14:textId="77777777" w:rsidR="00C845A9" w:rsidRDefault="00C845A9" w:rsidP="008A3E58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Tatsächliche Dauer (in Minuten)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899051" w14:textId="77777777" w:rsidR="00C845A9" w:rsidRDefault="00C845A9" w:rsidP="008A3E58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Tatsächliche Kosten</w:t>
            </w:r>
          </w:p>
        </w:tc>
        <w:tc>
          <w:tcPr>
            <w:tcW w:w="640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47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37262FE" w14:textId="77777777" w:rsidR="00C845A9" w:rsidRDefault="00C845A9" w:rsidP="008A3E58">
            <w:pPr>
              <w:pStyle w:val="TableContents"/>
              <w:jc w:val="center"/>
              <w:rPr>
                <w:color w:val="E6E6E6"/>
                <w:eastAsianLayout w:id="1518959361" w:vert="1" w:vertCompress="1"/>
              </w:rPr>
            </w:pPr>
            <w:r>
              <w:rPr>
                <w:color w:val="E6E6E6"/>
                <w:eastAsianLayout w:id="1518959361" w:vert="1" w:vertCompress="1"/>
              </w:rPr>
              <w:t>Abnahme</w:t>
            </w:r>
          </w:p>
        </w:tc>
      </w:tr>
      <w:tr w:rsidR="00C845A9" w14:paraId="61A37AE6" w14:textId="77777777" w:rsidTr="008A3E58">
        <w:tc>
          <w:tcPr>
            <w:tcW w:w="29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213F81" w14:textId="4C9856E7" w:rsidR="00C845A9" w:rsidRDefault="002E3B5C" w:rsidP="008A3E58">
            <w:pPr>
              <w:pStyle w:val="TableContents"/>
              <w:snapToGrid w:val="0"/>
              <w:rPr>
                <w:rFonts w:ascii="Arial" w:eastAsia="Lucida Sans Unicode" w:hAnsi="Arial" w:cs="Tahoma"/>
              </w:rPr>
            </w:pPr>
            <w:r>
              <w:rPr>
                <w:rFonts w:ascii="Arial" w:eastAsia="Lucida Sans Unicode" w:hAnsi="Arial" w:cs="Tahoma"/>
              </w:rPr>
              <w:t>24. Oktober 2017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8E027D" w14:textId="27D81B9E" w:rsidR="00C845A9" w:rsidRDefault="002E3B5C" w:rsidP="008A3E58">
            <w:pPr>
              <w:pStyle w:val="TableContents"/>
              <w:snapToGrid w:val="0"/>
              <w:rPr>
                <w:rFonts w:ascii="Arial" w:eastAsia="Lucida Sans Unicode" w:hAnsi="Arial" w:cs="Tahoma"/>
              </w:rPr>
            </w:pPr>
            <w:r>
              <w:rPr>
                <w:rFonts w:ascii="Arial" w:eastAsia="Lucida Sans Unicode" w:hAnsi="Arial" w:cs="Tahoma"/>
              </w:rPr>
              <w:t>200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027250" w14:textId="3F88A62F" w:rsidR="00C845A9" w:rsidRDefault="002E3B5C" w:rsidP="008A3E58">
            <w:pPr>
              <w:pStyle w:val="TableContents"/>
              <w:snapToGrid w:val="0"/>
            </w:pPr>
            <w:r>
              <w:t>400€</w:t>
            </w:r>
          </w:p>
        </w:tc>
        <w:tc>
          <w:tcPr>
            <w:tcW w:w="640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47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4E85F7A" w14:textId="77777777" w:rsidR="00C845A9" w:rsidRDefault="00C845A9" w:rsidP="008A3E58">
            <w:pPr>
              <w:pStyle w:val="Standard1"/>
            </w:pPr>
          </w:p>
        </w:tc>
      </w:tr>
      <w:tr w:rsidR="00C845A9" w14:paraId="18B890BB" w14:textId="77777777" w:rsidTr="008A3E58">
        <w:tc>
          <w:tcPr>
            <w:tcW w:w="29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AEB081" w14:textId="77777777" w:rsidR="00C845A9" w:rsidRDefault="00C845A9" w:rsidP="008A3E58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Abnahmetermin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B634BB" w14:textId="77777777" w:rsidR="00C845A9" w:rsidRDefault="00C845A9" w:rsidP="008A3E58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Abgabe durch (Unterschrift)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11CB0A" w14:textId="77777777" w:rsidR="00C845A9" w:rsidRDefault="00C845A9" w:rsidP="008A3E58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Abnahme durch (Unterschrift)</w:t>
            </w:r>
          </w:p>
        </w:tc>
        <w:tc>
          <w:tcPr>
            <w:tcW w:w="640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47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5A7280F" w14:textId="77777777" w:rsidR="00C845A9" w:rsidRDefault="00C845A9" w:rsidP="008A3E58">
            <w:pPr>
              <w:pStyle w:val="Standard1"/>
            </w:pPr>
          </w:p>
        </w:tc>
      </w:tr>
      <w:tr w:rsidR="00C845A9" w14:paraId="1B6F0657" w14:textId="77777777" w:rsidTr="008A3E58">
        <w:tc>
          <w:tcPr>
            <w:tcW w:w="29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952222" w14:textId="031D1810" w:rsidR="00C845A9" w:rsidRDefault="002E3B5C" w:rsidP="008A3E58">
            <w:pPr>
              <w:pStyle w:val="TableContents"/>
              <w:snapToGrid w:val="0"/>
            </w:pPr>
            <w:r>
              <w:rPr>
                <w:rFonts w:ascii="Arial" w:eastAsia="Lucida Sans Unicode" w:hAnsi="Arial" w:cs="Tahoma"/>
              </w:rPr>
              <w:t>24. Oktober 2017</w:t>
            </w:r>
          </w:p>
          <w:p w14:paraId="234B6824" w14:textId="77777777" w:rsidR="00C845A9" w:rsidRDefault="00C845A9" w:rsidP="008A3E58">
            <w:pPr>
              <w:pStyle w:val="TableContents"/>
            </w:pP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E6F53D" w14:textId="77777777" w:rsidR="00C845A9" w:rsidRDefault="00C845A9" w:rsidP="008A3E58">
            <w:pPr>
              <w:pStyle w:val="TableContents"/>
              <w:snapToGrid w:val="0"/>
            </w:pP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5AD591" w14:textId="77777777" w:rsidR="00C845A9" w:rsidRDefault="00C845A9" w:rsidP="008A3E58">
            <w:pPr>
              <w:pStyle w:val="TableContents"/>
              <w:snapToGrid w:val="0"/>
            </w:pPr>
          </w:p>
        </w:tc>
        <w:tc>
          <w:tcPr>
            <w:tcW w:w="640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47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0BFDC30" w14:textId="77777777" w:rsidR="00C845A9" w:rsidRDefault="00C845A9" w:rsidP="008A3E58">
            <w:pPr>
              <w:pStyle w:val="Standard1"/>
            </w:pPr>
          </w:p>
        </w:tc>
      </w:tr>
    </w:tbl>
    <w:p w14:paraId="0D52F679" w14:textId="77777777" w:rsidR="00C845A9" w:rsidRDefault="00C845A9" w:rsidP="00C845A9">
      <w:pPr>
        <w:pStyle w:val="Standard1"/>
      </w:pPr>
    </w:p>
    <w:p w14:paraId="42C642A5" w14:textId="77777777" w:rsidR="00C845A9" w:rsidRDefault="00C845A9" w:rsidP="00C845A9">
      <w:pPr>
        <w:pStyle w:val="Standard1"/>
      </w:pPr>
    </w:p>
    <w:p w14:paraId="4AF780BE" w14:textId="77777777" w:rsidR="00C845A9" w:rsidRDefault="00C845A9" w:rsidP="00C845A9">
      <w:pPr>
        <w:pStyle w:val="Standard1"/>
      </w:pPr>
    </w:p>
    <w:p w14:paraId="1412D9D5" w14:textId="77777777" w:rsidR="00C845A9" w:rsidRDefault="00C845A9" w:rsidP="00C845A9">
      <w:pPr>
        <w:pStyle w:val="Standard1"/>
      </w:pPr>
    </w:p>
    <w:p w14:paraId="323B8DEE" w14:textId="77777777" w:rsidR="00C845A9" w:rsidRDefault="00C845A9" w:rsidP="00C845A9">
      <w:pPr>
        <w:pStyle w:val="Standard1"/>
      </w:pPr>
    </w:p>
    <w:p w14:paraId="74971C6D" w14:textId="66F9A219" w:rsidR="00B52A09" w:rsidRDefault="00B52A09">
      <w:pPr>
        <w:rPr>
          <w:rFonts w:ascii="Tahoma" w:eastAsia="SimSun" w:hAnsi="Tahoma" w:cs="Mangal"/>
          <w:kern w:val="3"/>
          <w:sz w:val="24"/>
          <w:szCs w:val="24"/>
          <w:lang w:eastAsia="zh-CN" w:bidi="hi-IN"/>
        </w:rPr>
      </w:pPr>
      <w:r>
        <w:br w:type="page"/>
      </w:r>
    </w:p>
    <w:tbl>
      <w:tblPr>
        <w:tblW w:w="963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99"/>
        <w:gridCol w:w="3000"/>
        <w:gridCol w:w="3000"/>
        <w:gridCol w:w="640"/>
      </w:tblGrid>
      <w:tr w:rsidR="00B52A09" w14:paraId="66C2EBB1" w14:textId="77777777" w:rsidTr="008A3E58">
        <w:tc>
          <w:tcPr>
            <w:tcW w:w="963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47638C" w14:textId="77777777" w:rsidR="00B52A09" w:rsidRDefault="00B52A09" w:rsidP="008A3E58">
            <w:pPr>
              <w:pStyle w:val="TableContents"/>
              <w:shd w:val="clear" w:color="auto" w:fill="CCCCCC"/>
              <w:jc w:val="center"/>
            </w:pPr>
            <w:r>
              <w:lastRenderedPageBreak/>
              <w:t>Arbeitspaketbeschreibung</w:t>
            </w:r>
          </w:p>
        </w:tc>
      </w:tr>
      <w:tr w:rsidR="00B52A09" w14:paraId="43C74582" w14:textId="77777777" w:rsidTr="008A3E58">
        <w:tc>
          <w:tcPr>
            <w:tcW w:w="29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D8CCA0" w14:textId="77777777" w:rsidR="00B52A09" w:rsidRDefault="00B52A09" w:rsidP="008A3E58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 Nr (PSP-Code)</w:t>
            </w:r>
          </w:p>
        </w:tc>
        <w:tc>
          <w:tcPr>
            <w:tcW w:w="3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2F0279" w14:textId="77777777" w:rsidR="00B52A09" w:rsidRDefault="00B52A09" w:rsidP="008A3E58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 Bezeichnung (aus PSP)</w:t>
            </w:r>
          </w:p>
        </w:tc>
        <w:tc>
          <w:tcPr>
            <w:tcW w:w="3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7EA876" w14:textId="77777777" w:rsidR="00B52A09" w:rsidRDefault="00B52A09" w:rsidP="008A3E58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Verantwortlich</w:t>
            </w:r>
          </w:p>
        </w:tc>
        <w:tc>
          <w:tcPr>
            <w:tcW w:w="64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2117BCE" w14:textId="77777777" w:rsidR="00B52A09" w:rsidRDefault="00B52A09" w:rsidP="008A3E58">
            <w:pPr>
              <w:pStyle w:val="TableContents"/>
              <w:shd w:val="clear" w:color="auto" w:fill="00B8FF"/>
              <w:jc w:val="center"/>
              <w:rPr>
                <w:eastAsianLayout w:id="1518959360" w:vert="1" w:vertCompress="1"/>
              </w:rPr>
            </w:pPr>
            <w:r>
              <w:rPr>
                <w:eastAsianLayout w:id="1518959360" w:vert="1" w:vertCompress="1"/>
              </w:rPr>
              <w:t>Planung</w:t>
            </w:r>
          </w:p>
        </w:tc>
      </w:tr>
      <w:tr w:rsidR="00B52A09" w14:paraId="4A7371B5" w14:textId="77777777" w:rsidTr="008A3E58">
        <w:tc>
          <w:tcPr>
            <w:tcW w:w="29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C2647E" w14:textId="0D15B80D" w:rsidR="00B52A09" w:rsidRDefault="00C71E58" w:rsidP="008A3E58">
            <w:pPr>
              <w:pStyle w:val="TableContents"/>
              <w:snapToGrid w:val="0"/>
            </w:pPr>
            <w:r>
              <w:t>43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F8B7C7" w14:textId="6EF28300" w:rsidR="00B52A09" w:rsidRDefault="00517FC2" w:rsidP="008A3E58">
            <w:pPr>
              <w:pStyle w:val="TableContents"/>
              <w:snapToGrid w:val="0"/>
            </w:pPr>
            <w:r>
              <w:t>Testumge</w:t>
            </w:r>
            <w:r w:rsidR="00B52A09">
              <w:t>bungsnetzwerk</w:t>
            </w:r>
          </w:p>
          <w:p w14:paraId="21B98D85" w14:textId="464A417A" w:rsidR="00B52A09" w:rsidRDefault="00B52A09" w:rsidP="008A3E58">
            <w:pPr>
              <w:pStyle w:val="TableContents"/>
              <w:snapToGrid w:val="0"/>
            </w:pPr>
            <w:r>
              <w:t>Einrichten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76EDAC" w14:textId="54E2C896" w:rsidR="00B52A09" w:rsidRDefault="00B52A09" w:rsidP="008A3E58">
            <w:pPr>
              <w:pStyle w:val="TableContents"/>
              <w:snapToGrid w:val="0"/>
            </w:pPr>
            <w:r>
              <w:t>Paul Camerloher</w:t>
            </w: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B88CED3" w14:textId="77777777" w:rsidR="00B52A09" w:rsidRDefault="00B52A09" w:rsidP="008A3E58">
            <w:pPr>
              <w:pStyle w:val="Standard1"/>
            </w:pPr>
          </w:p>
        </w:tc>
      </w:tr>
      <w:tr w:rsidR="00B52A09" w14:paraId="41C3D533" w14:textId="77777777" w:rsidTr="008A3E58">
        <w:tc>
          <w:tcPr>
            <w:tcW w:w="29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DE0CBD" w14:textId="77777777" w:rsidR="00B52A09" w:rsidRDefault="00B52A09" w:rsidP="008A3E58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Vorlieger (PSP-Code)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9B7C49" w14:textId="77777777" w:rsidR="00B52A09" w:rsidRDefault="00B52A09" w:rsidP="008A3E58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Nachfolger (PSP-Code)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FBDD40" w14:textId="77777777" w:rsidR="00B52A09" w:rsidRDefault="00B52A09" w:rsidP="008A3E58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Mitarbeit (gegebenenfalls)</w:t>
            </w: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A63CD32" w14:textId="77777777" w:rsidR="00B52A09" w:rsidRDefault="00B52A09" w:rsidP="008A3E58">
            <w:pPr>
              <w:pStyle w:val="Standard1"/>
            </w:pPr>
          </w:p>
        </w:tc>
      </w:tr>
      <w:tr w:rsidR="00B52A09" w14:paraId="332DD1B1" w14:textId="77777777" w:rsidTr="008A3E58">
        <w:tc>
          <w:tcPr>
            <w:tcW w:w="29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D6DDCC" w14:textId="3288C0DB" w:rsidR="00B52A09" w:rsidRDefault="00C71E58" w:rsidP="008A3E58">
            <w:pPr>
              <w:pStyle w:val="TableContents"/>
              <w:snapToGrid w:val="0"/>
            </w:pPr>
            <w:r>
              <w:t>41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078D8A" w14:textId="245F434C" w:rsidR="00B52A09" w:rsidRDefault="00C71E58" w:rsidP="008A3E58">
            <w:pPr>
              <w:pStyle w:val="TableContents"/>
              <w:snapToGrid w:val="0"/>
              <w:rPr>
                <w:sz w:val="20"/>
                <w:szCs w:val="20"/>
              </w:rPr>
            </w:pPr>
            <w:r w:rsidRPr="00C71E58">
              <w:t>49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CDA3FA" w14:textId="77777777" w:rsidR="00B52A09" w:rsidRDefault="00B52A09" w:rsidP="008A3E58">
            <w:pPr>
              <w:pStyle w:val="TableContents"/>
              <w:snapToGrid w:val="0"/>
            </w:pP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618742E" w14:textId="77777777" w:rsidR="00B52A09" w:rsidRDefault="00B52A09" w:rsidP="008A3E58">
            <w:pPr>
              <w:pStyle w:val="Standard1"/>
            </w:pPr>
          </w:p>
        </w:tc>
      </w:tr>
      <w:tr w:rsidR="00B52A09" w14:paraId="182B6F98" w14:textId="77777777" w:rsidTr="008A3E58">
        <w:tc>
          <w:tcPr>
            <w:tcW w:w="29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D249FD" w14:textId="77777777" w:rsidR="00B52A09" w:rsidRDefault="00B52A09" w:rsidP="008A3E58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Geplanter Starttermin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6D752F" w14:textId="77777777" w:rsidR="00B52A09" w:rsidRDefault="00B52A09" w:rsidP="008A3E58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Geplante Dauer (in Minuten)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3552BC" w14:textId="77777777" w:rsidR="00B52A09" w:rsidRDefault="00B52A09" w:rsidP="008A3E58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Geplante Kosten</w:t>
            </w: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BB3B4C9" w14:textId="77777777" w:rsidR="00B52A09" w:rsidRDefault="00B52A09" w:rsidP="008A3E58">
            <w:pPr>
              <w:pStyle w:val="Standard1"/>
            </w:pPr>
          </w:p>
        </w:tc>
      </w:tr>
      <w:tr w:rsidR="00B52A09" w14:paraId="4317D349" w14:textId="77777777" w:rsidTr="008A3E58">
        <w:tc>
          <w:tcPr>
            <w:tcW w:w="29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64D543" w14:textId="387EBC57" w:rsidR="00B52A09" w:rsidRDefault="00B52A09" w:rsidP="008A3E58">
            <w:pPr>
              <w:pStyle w:val="TableContents"/>
              <w:snapToGrid w:val="0"/>
              <w:rPr>
                <w:rFonts w:ascii="Arial" w:eastAsia="Lucida Sans Unicode" w:hAnsi="Arial" w:cs="Tahoma"/>
              </w:rPr>
            </w:pPr>
            <w:r>
              <w:rPr>
                <w:rFonts w:ascii="Arial" w:eastAsia="Lucida Sans Unicode" w:hAnsi="Arial" w:cs="Tahoma"/>
              </w:rPr>
              <w:t>14. November 2017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564A47" w14:textId="140912DC" w:rsidR="00B52A09" w:rsidRDefault="00B52A09" w:rsidP="008A3E58">
            <w:pPr>
              <w:pStyle w:val="TableContents"/>
              <w:snapToGrid w:val="0"/>
              <w:rPr>
                <w:rFonts w:ascii="Arial" w:eastAsia="Lucida Sans Unicode" w:hAnsi="Arial" w:cs="Tahoma"/>
              </w:rPr>
            </w:pPr>
            <w:r>
              <w:rPr>
                <w:rFonts w:ascii="Arial" w:eastAsia="Lucida Sans Unicode" w:hAnsi="Arial" w:cs="Tahoma"/>
              </w:rPr>
              <w:t>100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6C3E97" w14:textId="18C9FFBA" w:rsidR="00B52A09" w:rsidRDefault="00B52A09" w:rsidP="008A3E58">
            <w:pPr>
              <w:pStyle w:val="TableContents"/>
              <w:snapToGrid w:val="0"/>
            </w:pPr>
            <w:r>
              <w:t>200€</w:t>
            </w: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0A9F48E" w14:textId="77777777" w:rsidR="00B52A09" w:rsidRDefault="00B52A09" w:rsidP="008A3E58">
            <w:pPr>
              <w:pStyle w:val="Standard1"/>
            </w:pPr>
          </w:p>
        </w:tc>
      </w:tr>
      <w:tr w:rsidR="00B52A09" w14:paraId="6EDE343D" w14:textId="77777777" w:rsidTr="008A3E58">
        <w:tc>
          <w:tcPr>
            <w:tcW w:w="8999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118059" w14:textId="77777777" w:rsidR="00B52A09" w:rsidRDefault="00B52A09" w:rsidP="008A3E58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Ziele, Ergebnisse</w:t>
            </w: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E758E3B" w14:textId="77777777" w:rsidR="00B52A09" w:rsidRDefault="00B52A09" w:rsidP="008A3E58">
            <w:pPr>
              <w:pStyle w:val="Standard1"/>
            </w:pPr>
          </w:p>
        </w:tc>
      </w:tr>
      <w:tr w:rsidR="00B52A09" w14:paraId="692DBC76" w14:textId="77777777" w:rsidTr="008A3E58">
        <w:tc>
          <w:tcPr>
            <w:tcW w:w="8999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86FAF3" w14:textId="406CF28C" w:rsidR="00B52A09" w:rsidRDefault="00553B09" w:rsidP="008A3E58">
            <w:pPr>
              <w:pStyle w:val="TableContents"/>
              <w:snapToGrid w:val="0"/>
            </w:pPr>
            <w:r>
              <w:t>Ein funktionierendes Netzwerk um das leichte und gemeinsame Arbeiten mit der Datenbank</w:t>
            </w:r>
            <w:r w:rsidR="00C71E58">
              <w:t xml:space="preserve"> und dem Webserver</w:t>
            </w:r>
            <w:r>
              <w:t xml:space="preserve"> zu ermöglichen</w:t>
            </w:r>
            <w:r w:rsidR="00C71E58">
              <w:t xml:space="preserve">. </w:t>
            </w: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E56209C" w14:textId="77777777" w:rsidR="00B52A09" w:rsidRDefault="00B52A09" w:rsidP="008A3E58">
            <w:pPr>
              <w:pStyle w:val="Standard1"/>
            </w:pPr>
          </w:p>
        </w:tc>
      </w:tr>
      <w:tr w:rsidR="00B52A09" w14:paraId="4A3836D9" w14:textId="77777777" w:rsidTr="008A3E58">
        <w:tc>
          <w:tcPr>
            <w:tcW w:w="8999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A3F920" w14:textId="77777777" w:rsidR="00B52A09" w:rsidRDefault="00B52A09" w:rsidP="008A3E58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Voraussetzungen für den Start des Arbeitspaketes</w:t>
            </w: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F98F693" w14:textId="77777777" w:rsidR="00B52A09" w:rsidRDefault="00B52A09" w:rsidP="008A3E58">
            <w:pPr>
              <w:pStyle w:val="Standard1"/>
            </w:pPr>
          </w:p>
        </w:tc>
      </w:tr>
      <w:tr w:rsidR="00B52A09" w14:paraId="5165D11A" w14:textId="77777777" w:rsidTr="008A3E58">
        <w:tc>
          <w:tcPr>
            <w:tcW w:w="8999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9D0DAD" w14:textId="5C823939" w:rsidR="00B52A09" w:rsidRDefault="00553B09" w:rsidP="008A3E58">
            <w:pPr>
              <w:pStyle w:val="TableContents"/>
              <w:snapToGrid w:val="0"/>
            </w:pPr>
            <w:r>
              <w:t>Switch, Netzwerkkabel, Adapter</w:t>
            </w: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922A6CD" w14:textId="77777777" w:rsidR="00B52A09" w:rsidRDefault="00B52A09" w:rsidP="008A3E58">
            <w:pPr>
              <w:pStyle w:val="Standard1"/>
            </w:pPr>
          </w:p>
        </w:tc>
      </w:tr>
      <w:tr w:rsidR="00B52A09" w14:paraId="08D58401" w14:textId="77777777" w:rsidTr="008A3E58">
        <w:tc>
          <w:tcPr>
            <w:tcW w:w="8999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13A8FD" w14:textId="77777777" w:rsidR="00B52A09" w:rsidRDefault="00B52A09" w:rsidP="008A3E58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Tätigkeitsbeschreibung</w:t>
            </w: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F46C3E1" w14:textId="77777777" w:rsidR="00B52A09" w:rsidRDefault="00B52A09" w:rsidP="008A3E58">
            <w:pPr>
              <w:pStyle w:val="Standard1"/>
            </w:pPr>
          </w:p>
        </w:tc>
      </w:tr>
      <w:tr w:rsidR="00B52A09" w14:paraId="0368FA9A" w14:textId="77777777" w:rsidTr="008A3E58">
        <w:tc>
          <w:tcPr>
            <w:tcW w:w="8999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35D82F" w14:textId="4BF6AA4D" w:rsidR="00B52A09" w:rsidRDefault="00553B09" w:rsidP="008A3E58">
            <w:pPr>
              <w:pStyle w:val="TableContents"/>
              <w:snapToGrid w:val="0"/>
            </w:pPr>
            <w:r>
              <w:t>Dadurch das eine Datenbank in Verwundung ist und alle Personen damit arbeiten wird ein Netzwerk benötigt</w:t>
            </w: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6B330EE" w14:textId="77777777" w:rsidR="00B52A09" w:rsidRDefault="00B52A09" w:rsidP="008A3E58">
            <w:pPr>
              <w:pStyle w:val="Standard1"/>
            </w:pPr>
          </w:p>
        </w:tc>
      </w:tr>
      <w:tr w:rsidR="00B52A09" w14:paraId="66B7C695" w14:textId="77777777" w:rsidTr="008A3E58">
        <w:tc>
          <w:tcPr>
            <w:tcW w:w="29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628BC8" w14:textId="77777777" w:rsidR="00B52A09" w:rsidRDefault="00B52A09" w:rsidP="008A3E58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Tatsächlicher Starttermin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996D71" w14:textId="77777777" w:rsidR="00B52A09" w:rsidRDefault="00B52A09" w:rsidP="008A3E58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Tatsächliche Dauer (in Minuten)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087692" w14:textId="77777777" w:rsidR="00B52A09" w:rsidRDefault="00B52A09" w:rsidP="008A3E58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Tatsächliche Kosten</w:t>
            </w:r>
          </w:p>
        </w:tc>
        <w:tc>
          <w:tcPr>
            <w:tcW w:w="640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47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CB995E2" w14:textId="77777777" w:rsidR="00B52A09" w:rsidRDefault="00B52A09" w:rsidP="008A3E58">
            <w:pPr>
              <w:pStyle w:val="TableContents"/>
              <w:jc w:val="center"/>
              <w:rPr>
                <w:color w:val="E6E6E6"/>
                <w:eastAsianLayout w:id="1518959361" w:vert="1" w:vertCompress="1"/>
              </w:rPr>
            </w:pPr>
            <w:r>
              <w:rPr>
                <w:color w:val="E6E6E6"/>
                <w:eastAsianLayout w:id="1518959361" w:vert="1" w:vertCompress="1"/>
              </w:rPr>
              <w:t>Abnahme</w:t>
            </w:r>
          </w:p>
        </w:tc>
      </w:tr>
      <w:tr w:rsidR="00B52A09" w14:paraId="53D0C030" w14:textId="77777777" w:rsidTr="008A3E58">
        <w:tc>
          <w:tcPr>
            <w:tcW w:w="29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4A26E9" w14:textId="7D6F1A2B" w:rsidR="00B52A09" w:rsidRDefault="00C71E58" w:rsidP="008A3E58">
            <w:pPr>
              <w:pStyle w:val="TableContents"/>
              <w:snapToGrid w:val="0"/>
              <w:rPr>
                <w:rFonts w:ascii="Arial" w:eastAsia="Lucida Sans Unicode" w:hAnsi="Arial" w:cs="Tahoma"/>
              </w:rPr>
            </w:pPr>
            <w:r>
              <w:rPr>
                <w:rFonts w:ascii="Arial" w:eastAsia="Lucida Sans Unicode" w:hAnsi="Arial" w:cs="Tahoma"/>
              </w:rPr>
              <w:t>14. November 2017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C377E2" w14:textId="6932BE51" w:rsidR="00B52A09" w:rsidRDefault="00C71E58" w:rsidP="008A3E58">
            <w:pPr>
              <w:pStyle w:val="TableContents"/>
              <w:snapToGrid w:val="0"/>
              <w:rPr>
                <w:rFonts w:ascii="Arial" w:eastAsia="Lucida Sans Unicode" w:hAnsi="Arial" w:cs="Tahoma"/>
              </w:rPr>
            </w:pPr>
            <w:r>
              <w:rPr>
                <w:rFonts w:ascii="Arial" w:eastAsia="Lucida Sans Unicode" w:hAnsi="Arial" w:cs="Tahoma"/>
              </w:rPr>
              <w:t>100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DAFEA1" w14:textId="48FC727E" w:rsidR="00B52A09" w:rsidRDefault="00C71E58" w:rsidP="008A3E58">
            <w:pPr>
              <w:pStyle w:val="TableContents"/>
              <w:snapToGrid w:val="0"/>
            </w:pPr>
            <w:r>
              <w:t>200€</w:t>
            </w:r>
          </w:p>
        </w:tc>
        <w:tc>
          <w:tcPr>
            <w:tcW w:w="640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47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B67450C" w14:textId="77777777" w:rsidR="00B52A09" w:rsidRDefault="00B52A09" w:rsidP="008A3E58">
            <w:pPr>
              <w:pStyle w:val="Standard1"/>
            </w:pPr>
          </w:p>
        </w:tc>
      </w:tr>
      <w:tr w:rsidR="00B52A09" w14:paraId="23B86012" w14:textId="77777777" w:rsidTr="008A3E58">
        <w:tc>
          <w:tcPr>
            <w:tcW w:w="29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69E1AF" w14:textId="77777777" w:rsidR="00B52A09" w:rsidRDefault="00B52A09" w:rsidP="008A3E58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Abnahmetermin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03ADCD" w14:textId="77777777" w:rsidR="00B52A09" w:rsidRDefault="00B52A09" w:rsidP="008A3E58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Abgabe durch (Unterschrift)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2F3FED" w14:textId="77777777" w:rsidR="00B52A09" w:rsidRDefault="00B52A09" w:rsidP="008A3E58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Abnahme durch (Unterschrift)</w:t>
            </w:r>
          </w:p>
        </w:tc>
        <w:tc>
          <w:tcPr>
            <w:tcW w:w="640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47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AB4589D" w14:textId="77777777" w:rsidR="00B52A09" w:rsidRDefault="00B52A09" w:rsidP="008A3E58">
            <w:pPr>
              <w:pStyle w:val="Standard1"/>
            </w:pPr>
          </w:p>
        </w:tc>
      </w:tr>
      <w:tr w:rsidR="00B52A09" w14:paraId="487E153A" w14:textId="77777777" w:rsidTr="008A3E58">
        <w:tc>
          <w:tcPr>
            <w:tcW w:w="29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4A4EA1" w14:textId="015558ED" w:rsidR="00B52A09" w:rsidRDefault="00C71E58" w:rsidP="008A3E58">
            <w:pPr>
              <w:pStyle w:val="TableContents"/>
              <w:snapToGrid w:val="0"/>
            </w:pPr>
            <w:r>
              <w:rPr>
                <w:rFonts w:ascii="Arial" w:eastAsia="Lucida Sans Unicode" w:hAnsi="Arial" w:cs="Tahoma"/>
              </w:rPr>
              <w:t>14. November 2017</w:t>
            </w:r>
          </w:p>
          <w:p w14:paraId="04B76A42" w14:textId="77777777" w:rsidR="00B52A09" w:rsidRDefault="00B52A09" w:rsidP="008A3E58">
            <w:pPr>
              <w:pStyle w:val="TableContents"/>
            </w:pP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740B85" w14:textId="77777777" w:rsidR="00B52A09" w:rsidRDefault="00B52A09" w:rsidP="008A3E58">
            <w:pPr>
              <w:pStyle w:val="TableContents"/>
              <w:snapToGrid w:val="0"/>
            </w:pP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EAA0DD" w14:textId="77777777" w:rsidR="00B52A09" w:rsidRDefault="00B52A09" w:rsidP="008A3E58">
            <w:pPr>
              <w:pStyle w:val="TableContents"/>
              <w:snapToGrid w:val="0"/>
            </w:pPr>
          </w:p>
        </w:tc>
        <w:tc>
          <w:tcPr>
            <w:tcW w:w="640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47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D2A3D4A" w14:textId="77777777" w:rsidR="00B52A09" w:rsidRDefault="00B52A09" w:rsidP="008A3E58">
            <w:pPr>
              <w:pStyle w:val="Standard1"/>
            </w:pPr>
          </w:p>
        </w:tc>
      </w:tr>
    </w:tbl>
    <w:p w14:paraId="280127A4" w14:textId="77777777" w:rsidR="00B52A09" w:rsidRDefault="00B52A09" w:rsidP="00B52A09">
      <w:pPr>
        <w:pStyle w:val="Standard1"/>
      </w:pPr>
    </w:p>
    <w:p w14:paraId="4F5A82B0" w14:textId="77AE4F34" w:rsidR="00DC6BF0" w:rsidRDefault="00DC6BF0">
      <w:pPr>
        <w:rPr>
          <w:rFonts w:ascii="Tahoma" w:eastAsia="SimSun" w:hAnsi="Tahoma" w:cs="Mangal"/>
          <w:kern w:val="3"/>
          <w:sz w:val="24"/>
          <w:szCs w:val="24"/>
          <w:lang w:eastAsia="zh-CN" w:bidi="hi-IN"/>
        </w:rPr>
      </w:pPr>
      <w:r>
        <w:br w:type="page"/>
      </w:r>
    </w:p>
    <w:tbl>
      <w:tblPr>
        <w:tblW w:w="963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99"/>
        <w:gridCol w:w="3000"/>
        <w:gridCol w:w="3000"/>
        <w:gridCol w:w="640"/>
      </w:tblGrid>
      <w:tr w:rsidR="00DC6BF0" w14:paraId="77ABC0E3" w14:textId="77777777" w:rsidTr="00C35352">
        <w:tc>
          <w:tcPr>
            <w:tcW w:w="963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6256E1" w14:textId="77777777" w:rsidR="00DC6BF0" w:rsidRDefault="00DC6BF0" w:rsidP="00C35352">
            <w:pPr>
              <w:pStyle w:val="TableContents"/>
              <w:shd w:val="clear" w:color="auto" w:fill="CCCCCC"/>
              <w:jc w:val="center"/>
            </w:pPr>
            <w:r>
              <w:lastRenderedPageBreak/>
              <w:t>Arbeitspaketbeschreibung</w:t>
            </w:r>
          </w:p>
        </w:tc>
      </w:tr>
      <w:tr w:rsidR="00DC6BF0" w14:paraId="16C6F782" w14:textId="77777777" w:rsidTr="00C35352">
        <w:tc>
          <w:tcPr>
            <w:tcW w:w="29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13CBCA" w14:textId="77777777" w:rsidR="00DC6BF0" w:rsidRDefault="00DC6BF0" w:rsidP="00C35352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 Nr (PSP-Code)</w:t>
            </w:r>
          </w:p>
        </w:tc>
        <w:tc>
          <w:tcPr>
            <w:tcW w:w="3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7DB9A7" w14:textId="77777777" w:rsidR="00DC6BF0" w:rsidRDefault="00DC6BF0" w:rsidP="00C35352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 Bezeichnung (aus PSP)</w:t>
            </w:r>
          </w:p>
        </w:tc>
        <w:tc>
          <w:tcPr>
            <w:tcW w:w="3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48417D" w14:textId="77777777" w:rsidR="00DC6BF0" w:rsidRDefault="00DC6BF0" w:rsidP="00C35352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Verantwortlich</w:t>
            </w:r>
          </w:p>
        </w:tc>
        <w:tc>
          <w:tcPr>
            <w:tcW w:w="64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A054222" w14:textId="77777777" w:rsidR="00DC6BF0" w:rsidRDefault="00DC6BF0" w:rsidP="00C35352">
            <w:pPr>
              <w:pStyle w:val="TableContents"/>
              <w:shd w:val="clear" w:color="auto" w:fill="00B8FF"/>
              <w:jc w:val="center"/>
              <w:rPr>
                <w:eastAsianLayout w:id="1518959360" w:vert="1" w:vertCompress="1"/>
              </w:rPr>
            </w:pPr>
            <w:r>
              <w:rPr>
                <w:eastAsianLayout w:id="1518959360" w:vert="1" w:vertCompress="1"/>
              </w:rPr>
              <w:t>Planung</w:t>
            </w:r>
          </w:p>
        </w:tc>
      </w:tr>
      <w:tr w:rsidR="00DC6BF0" w14:paraId="5FDA405A" w14:textId="77777777" w:rsidTr="00C35352">
        <w:tc>
          <w:tcPr>
            <w:tcW w:w="29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11F1F1" w14:textId="1984A4A8" w:rsidR="00DC6BF0" w:rsidRDefault="003753FD" w:rsidP="00C35352">
            <w:pPr>
              <w:pStyle w:val="TableContents"/>
              <w:snapToGrid w:val="0"/>
            </w:pPr>
            <w:r>
              <w:t>46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FC6F2D" w14:textId="02A69E70" w:rsidR="00DC6BF0" w:rsidRDefault="00DC6BF0" w:rsidP="00C35352">
            <w:pPr>
              <w:pStyle w:val="TableContents"/>
              <w:snapToGrid w:val="0"/>
            </w:pPr>
            <w:r>
              <w:t>Browserspezifische Unterschiede ausarbeiten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41E26B" w14:textId="749DA7E5" w:rsidR="00DC6BF0" w:rsidRDefault="00DC6BF0" w:rsidP="00C35352">
            <w:pPr>
              <w:pStyle w:val="TableContents"/>
              <w:snapToGrid w:val="0"/>
            </w:pPr>
            <w:r>
              <w:t>Bernhard Hackl</w:t>
            </w: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798113E" w14:textId="77777777" w:rsidR="00DC6BF0" w:rsidRDefault="00DC6BF0" w:rsidP="00C35352">
            <w:pPr>
              <w:pStyle w:val="Standard1"/>
            </w:pPr>
          </w:p>
        </w:tc>
      </w:tr>
      <w:tr w:rsidR="00DC6BF0" w14:paraId="25C25758" w14:textId="77777777" w:rsidTr="00C35352">
        <w:tc>
          <w:tcPr>
            <w:tcW w:w="29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E3ABD0" w14:textId="77777777" w:rsidR="00DC6BF0" w:rsidRDefault="00DC6BF0" w:rsidP="00C35352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Vorlieger (PSP-Code)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4332B8" w14:textId="77777777" w:rsidR="00DC6BF0" w:rsidRDefault="00DC6BF0" w:rsidP="00C35352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Nachfolger (PSP-Code)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FD5C63" w14:textId="77777777" w:rsidR="00DC6BF0" w:rsidRDefault="00DC6BF0" w:rsidP="00C35352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Mitarbeit (gegebenenfalls)</w:t>
            </w: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9CE2DDD" w14:textId="77777777" w:rsidR="00DC6BF0" w:rsidRDefault="00DC6BF0" w:rsidP="00C35352">
            <w:pPr>
              <w:pStyle w:val="Standard1"/>
            </w:pPr>
          </w:p>
        </w:tc>
      </w:tr>
      <w:tr w:rsidR="00DC6BF0" w14:paraId="42BC40DD" w14:textId="77777777" w:rsidTr="00C35352">
        <w:tc>
          <w:tcPr>
            <w:tcW w:w="29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9D9F90" w14:textId="24A21CDC" w:rsidR="00DC6BF0" w:rsidRDefault="003753FD" w:rsidP="00C35352">
            <w:pPr>
              <w:pStyle w:val="TableContents"/>
              <w:snapToGrid w:val="0"/>
            </w:pPr>
            <w:r>
              <w:t>38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FF33EC" w14:textId="77777777" w:rsidR="00DC6BF0" w:rsidRDefault="00DC6BF0" w:rsidP="00C35352">
            <w:pPr>
              <w:pStyle w:val="TableContents"/>
              <w:snapToGrid w:val="0"/>
              <w:rPr>
                <w:sz w:val="20"/>
                <w:szCs w:val="20"/>
              </w:rPr>
            </w:pP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77D20E" w14:textId="77777777" w:rsidR="00DC6BF0" w:rsidRDefault="00DC6BF0" w:rsidP="00C35352">
            <w:pPr>
              <w:pStyle w:val="TableContents"/>
              <w:snapToGrid w:val="0"/>
            </w:pP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CC23D72" w14:textId="77777777" w:rsidR="00DC6BF0" w:rsidRDefault="00DC6BF0" w:rsidP="00C35352">
            <w:pPr>
              <w:pStyle w:val="Standard1"/>
            </w:pPr>
          </w:p>
        </w:tc>
      </w:tr>
      <w:tr w:rsidR="00DC6BF0" w14:paraId="13A183B7" w14:textId="77777777" w:rsidTr="00C35352">
        <w:tc>
          <w:tcPr>
            <w:tcW w:w="29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114144" w14:textId="77777777" w:rsidR="00DC6BF0" w:rsidRDefault="00DC6BF0" w:rsidP="00C35352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Geplanter Starttermin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01A584" w14:textId="77777777" w:rsidR="00DC6BF0" w:rsidRDefault="00DC6BF0" w:rsidP="00C35352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Geplante Dauer (in Minuten)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37B4AA" w14:textId="77777777" w:rsidR="00DC6BF0" w:rsidRDefault="00DC6BF0" w:rsidP="00C35352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Geplante Kosten</w:t>
            </w: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61A8D0A" w14:textId="77777777" w:rsidR="00DC6BF0" w:rsidRDefault="00DC6BF0" w:rsidP="00C35352">
            <w:pPr>
              <w:pStyle w:val="Standard1"/>
            </w:pPr>
          </w:p>
        </w:tc>
      </w:tr>
      <w:tr w:rsidR="00DC6BF0" w14:paraId="420DEE75" w14:textId="77777777" w:rsidTr="00C35352">
        <w:tc>
          <w:tcPr>
            <w:tcW w:w="29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46B71B" w14:textId="77777777" w:rsidR="00DC6BF0" w:rsidRDefault="00DC6BF0" w:rsidP="00C35352">
            <w:pPr>
              <w:pStyle w:val="TableContents"/>
              <w:snapToGrid w:val="0"/>
              <w:rPr>
                <w:rFonts w:ascii="Arial" w:eastAsia="Lucida Sans Unicode" w:hAnsi="Arial" w:cs="Tahoma"/>
              </w:rPr>
            </w:pPr>
            <w:r>
              <w:rPr>
                <w:rFonts w:ascii="Arial" w:eastAsia="Lucida Sans Unicode" w:hAnsi="Arial" w:cs="Tahoma"/>
              </w:rPr>
              <w:t>14. November 2017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EB666B" w14:textId="77777777" w:rsidR="00DC6BF0" w:rsidRDefault="00DC6BF0" w:rsidP="00C35352">
            <w:pPr>
              <w:pStyle w:val="TableContents"/>
              <w:snapToGrid w:val="0"/>
              <w:rPr>
                <w:rFonts w:ascii="Arial" w:eastAsia="Lucida Sans Unicode" w:hAnsi="Arial" w:cs="Tahoma"/>
              </w:rPr>
            </w:pPr>
            <w:r>
              <w:rPr>
                <w:rFonts w:ascii="Arial" w:eastAsia="Lucida Sans Unicode" w:hAnsi="Arial" w:cs="Tahoma"/>
              </w:rPr>
              <w:t>100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C4E805" w14:textId="77777777" w:rsidR="00DC6BF0" w:rsidRDefault="00DC6BF0" w:rsidP="00C35352">
            <w:pPr>
              <w:pStyle w:val="TableContents"/>
              <w:snapToGrid w:val="0"/>
            </w:pPr>
            <w:r>
              <w:t>200€</w:t>
            </w: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305D6CA" w14:textId="77777777" w:rsidR="00DC6BF0" w:rsidRDefault="00DC6BF0" w:rsidP="00C35352">
            <w:pPr>
              <w:pStyle w:val="Standard1"/>
            </w:pPr>
          </w:p>
        </w:tc>
      </w:tr>
      <w:tr w:rsidR="00DC6BF0" w14:paraId="5C188E3D" w14:textId="77777777" w:rsidTr="00C35352">
        <w:tc>
          <w:tcPr>
            <w:tcW w:w="8999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81C7B6" w14:textId="77777777" w:rsidR="00DC6BF0" w:rsidRDefault="00DC6BF0" w:rsidP="00C35352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Ziele, Ergebnisse</w:t>
            </w: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CD7565A" w14:textId="77777777" w:rsidR="00DC6BF0" w:rsidRDefault="00DC6BF0" w:rsidP="00C35352">
            <w:pPr>
              <w:pStyle w:val="Standard1"/>
            </w:pPr>
          </w:p>
        </w:tc>
      </w:tr>
      <w:tr w:rsidR="00DC6BF0" w14:paraId="1A93D93F" w14:textId="77777777" w:rsidTr="00C35352">
        <w:tc>
          <w:tcPr>
            <w:tcW w:w="8999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15A84E" w14:textId="3B14CE8D" w:rsidR="00DC6BF0" w:rsidRDefault="00DC6BF0" w:rsidP="00C35352">
            <w:pPr>
              <w:pStyle w:val="TableContents"/>
              <w:snapToGrid w:val="0"/>
            </w:pPr>
            <w:r>
              <w:t>Mögliche Probleme erkennen</w:t>
            </w:r>
            <w:r w:rsidR="003753FD">
              <w:t>, die mit der Verwendung verschiedener Browser auftreten können</w:t>
            </w: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AE692A1" w14:textId="77777777" w:rsidR="00DC6BF0" w:rsidRDefault="00DC6BF0" w:rsidP="00C35352">
            <w:pPr>
              <w:pStyle w:val="Standard1"/>
            </w:pPr>
          </w:p>
        </w:tc>
      </w:tr>
      <w:tr w:rsidR="00DC6BF0" w14:paraId="1746CCA7" w14:textId="77777777" w:rsidTr="00C35352">
        <w:tc>
          <w:tcPr>
            <w:tcW w:w="8999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02068D" w14:textId="77777777" w:rsidR="00DC6BF0" w:rsidRDefault="00DC6BF0" w:rsidP="00C35352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Voraussetzungen für den Start des Arbeitspaketes</w:t>
            </w: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9C21FB3" w14:textId="77777777" w:rsidR="00DC6BF0" w:rsidRDefault="00DC6BF0" w:rsidP="00C35352">
            <w:pPr>
              <w:pStyle w:val="Standard1"/>
            </w:pPr>
          </w:p>
        </w:tc>
      </w:tr>
      <w:tr w:rsidR="00DC6BF0" w14:paraId="43D41BA3" w14:textId="77777777" w:rsidTr="00C35352">
        <w:tc>
          <w:tcPr>
            <w:tcW w:w="8999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25E61B" w14:textId="572706B8" w:rsidR="00DC6BF0" w:rsidRDefault="00DC6BF0" w:rsidP="00C35352">
            <w:pPr>
              <w:pStyle w:val="TableContents"/>
              <w:snapToGrid w:val="0"/>
            </w:pPr>
            <w:r>
              <w:t xml:space="preserve">Funktionierende Internetverbindung </w:t>
            </w: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2F95F91" w14:textId="77777777" w:rsidR="00DC6BF0" w:rsidRDefault="00DC6BF0" w:rsidP="00C35352">
            <w:pPr>
              <w:pStyle w:val="Standard1"/>
            </w:pPr>
          </w:p>
        </w:tc>
      </w:tr>
      <w:tr w:rsidR="00DC6BF0" w14:paraId="22E20C55" w14:textId="77777777" w:rsidTr="00C35352">
        <w:tc>
          <w:tcPr>
            <w:tcW w:w="8999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350D83" w14:textId="77777777" w:rsidR="00DC6BF0" w:rsidRDefault="00DC6BF0" w:rsidP="00C35352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Tätigkeitsbeschreibung</w:t>
            </w: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D54377F" w14:textId="77777777" w:rsidR="00DC6BF0" w:rsidRDefault="00DC6BF0" w:rsidP="00C35352">
            <w:pPr>
              <w:pStyle w:val="Standard1"/>
            </w:pPr>
          </w:p>
        </w:tc>
      </w:tr>
      <w:tr w:rsidR="00DC6BF0" w14:paraId="65F44685" w14:textId="77777777" w:rsidTr="00C35352">
        <w:tc>
          <w:tcPr>
            <w:tcW w:w="8999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FFE2D5" w14:textId="1467DD88" w:rsidR="00DC6BF0" w:rsidRDefault="00DC6BF0" w:rsidP="00C35352">
            <w:pPr>
              <w:pStyle w:val="TableContents"/>
              <w:snapToGrid w:val="0"/>
            </w:pPr>
            <w:r>
              <w:t>Um mögliche Probleme zu verhindern mit anderen Browsern und deren Kompatibilität wird Recherche betrieben</w:t>
            </w: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7ADE9EE" w14:textId="77777777" w:rsidR="00DC6BF0" w:rsidRDefault="00DC6BF0" w:rsidP="00C35352">
            <w:pPr>
              <w:pStyle w:val="Standard1"/>
            </w:pPr>
          </w:p>
        </w:tc>
      </w:tr>
      <w:tr w:rsidR="00DC6BF0" w14:paraId="007E620C" w14:textId="77777777" w:rsidTr="00C35352">
        <w:tc>
          <w:tcPr>
            <w:tcW w:w="29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424E48" w14:textId="77777777" w:rsidR="00DC6BF0" w:rsidRDefault="00DC6BF0" w:rsidP="00C35352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Tatsächlicher Starttermin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C2048F" w14:textId="77777777" w:rsidR="00DC6BF0" w:rsidRDefault="00DC6BF0" w:rsidP="00C35352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Tatsächliche Dauer (in Minuten)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35CB13" w14:textId="77777777" w:rsidR="00DC6BF0" w:rsidRDefault="00DC6BF0" w:rsidP="00C35352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Tatsächliche Kosten</w:t>
            </w:r>
          </w:p>
        </w:tc>
        <w:tc>
          <w:tcPr>
            <w:tcW w:w="640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47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DBC6BBF" w14:textId="77777777" w:rsidR="00DC6BF0" w:rsidRDefault="00DC6BF0" w:rsidP="00C35352">
            <w:pPr>
              <w:pStyle w:val="TableContents"/>
              <w:jc w:val="center"/>
              <w:rPr>
                <w:color w:val="E6E6E6"/>
                <w:eastAsianLayout w:id="1518959361" w:vert="1" w:vertCompress="1"/>
              </w:rPr>
            </w:pPr>
            <w:r>
              <w:rPr>
                <w:color w:val="E6E6E6"/>
                <w:eastAsianLayout w:id="1518959361" w:vert="1" w:vertCompress="1"/>
              </w:rPr>
              <w:t>Abnahme</w:t>
            </w:r>
          </w:p>
        </w:tc>
      </w:tr>
      <w:tr w:rsidR="00DC6BF0" w14:paraId="78186598" w14:textId="77777777" w:rsidTr="00C35352">
        <w:tc>
          <w:tcPr>
            <w:tcW w:w="29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8409CE" w14:textId="5F94505D" w:rsidR="00DC6BF0" w:rsidRDefault="003753FD" w:rsidP="00C35352">
            <w:pPr>
              <w:pStyle w:val="TableContents"/>
              <w:snapToGrid w:val="0"/>
              <w:rPr>
                <w:rFonts w:ascii="Arial" w:eastAsia="Lucida Sans Unicode" w:hAnsi="Arial" w:cs="Tahoma"/>
              </w:rPr>
            </w:pPr>
            <w:r>
              <w:rPr>
                <w:rFonts w:ascii="Arial" w:eastAsia="Lucida Sans Unicode" w:hAnsi="Arial" w:cs="Tahoma"/>
              </w:rPr>
              <w:t>14. November 2017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78D417" w14:textId="6A31AC10" w:rsidR="00DC6BF0" w:rsidRDefault="003753FD" w:rsidP="00C35352">
            <w:pPr>
              <w:pStyle w:val="TableContents"/>
              <w:snapToGrid w:val="0"/>
              <w:rPr>
                <w:rFonts w:ascii="Arial" w:eastAsia="Lucida Sans Unicode" w:hAnsi="Arial" w:cs="Tahoma"/>
              </w:rPr>
            </w:pPr>
            <w:r>
              <w:rPr>
                <w:rFonts w:ascii="Arial" w:eastAsia="Lucida Sans Unicode" w:hAnsi="Arial" w:cs="Tahoma"/>
              </w:rPr>
              <w:t>100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6D5ACC" w14:textId="303D8C2C" w:rsidR="00DC6BF0" w:rsidRDefault="003753FD" w:rsidP="00C35352">
            <w:pPr>
              <w:pStyle w:val="TableContents"/>
              <w:snapToGrid w:val="0"/>
            </w:pPr>
            <w:r>
              <w:t>200€</w:t>
            </w:r>
          </w:p>
        </w:tc>
        <w:tc>
          <w:tcPr>
            <w:tcW w:w="640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47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7411D93" w14:textId="77777777" w:rsidR="00DC6BF0" w:rsidRDefault="00DC6BF0" w:rsidP="00C35352">
            <w:pPr>
              <w:pStyle w:val="Standard1"/>
            </w:pPr>
          </w:p>
        </w:tc>
      </w:tr>
      <w:tr w:rsidR="00DC6BF0" w14:paraId="65616405" w14:textId="77777777" w:rsidTr="00C35352">
        <w:tc>
          <w:tcPr>
            <w:tcW w:w="29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FE6636" w14:textId="77777777" w:rsidR="00DC6BF0" w:rsidRDefault="00DC6BF0" w:rsidP="00C35352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Abnahmetermin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A41854" w14:textId="77777777" w:rsidR="00DC6BF0" w:rsidRDefault="00DC6BF0" w:rsidP="00C35352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Abgabe durch (Unterschrift)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46523D" w14:textId="77777777" w:rsidR="00DC6BF0" w:rsidRDefault="00DC6BF0" w:rsidP="00C35352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Abnahme durch (Unterschrift)</w:t>
            </w:r>
          </w:p>
        </w:tc>
        <w:tc>
          <w:tcPr>
            <w:tcW w:w="640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47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ACDD497" w14:textId="77777777" w:rsidR="00DC6BF0" w:rsidRDefault="00DC6BF0" w:rsidP="00C35352">
            <w:pPr>
              <w:pStyle w:val="Standard1"/>
            </w:pPr>
          </w:p>
        </w:tc>
      </w:tr>
      <w:tr w:rsidR="00DC6BF0" w14:paraId="4AE7D0A4" w14:textId="77777777" w:rsidTr="00C35352">
        <w:tc>
          <w:tcPr>
            <w:tcW w:w="29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46F260" w14:textId="0889986C" w:rsidR="00DC6BF0" w:rsidRDefault="003753FD" w:rsidP="00C35352">
            <w:pPr>
              <w:pStyle w:val="TableContents"/>
              <w:snapToGrid w:val="0"/>
            </w:pPr>
            <w:r>
              <w:rPr>
                <w:rFonts w:ascii="Arial" w:eastAsia="Lucida Sans Unicode" w:hAnsi="Arial" w:cs="Tahoma"/>
              </w:rPr>
              <w:t>14. November 2017</w:t>
            </w:r>
            <w:bookmarkStart w:id="0" w:name="_GoBack"/>
            <w:bookmarkEnd w:id="0"/>
          </w:p>
          <w:p w14:paraId="10CD2F8F" w14:textId="77777777" w:rsidR="00DC6BF0" w:rsidRDefault="00DC6BF0" w:rsidP="00C35352">
            <w:pPr>
              <w:pStyle w:val="TableContents"/>
            </w:pP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A63CE5" w14:textId="77777777" w:rsidR="00DC6BF0" w:rsidRDefault="00DC6BF0" w:rsidP="00C35352">
            <w:pPr>
              <w:pStyle w:val="TableContents"/>
              <w:snapToGrid w:val="0"/>
            </w:pP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7ADCA8" w14:textId="77777777" w:rsidR="00DC6BF0" w:rsidRDefault="00DC6BF0" w:rsidP="00C35352">
            <w:pPr>
              <w:pStyle w:val="TableContents"/>
              <w:snapToGrid w:val="0"/>
            </w:pPr>
          </w:p>
        </w:tc>
        <w:tc>
          <w:tcPr>
            <w:tcW w:w="640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47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26FED19" w14:textId="77777777" w:rsidR="00DC6BF0" w:rsidRDefault="00DC6BF0" w:rsidP="00C35352">
            <w:pPr>
              <w:pStyle w:val="Standard1"/>
            </w:pPr>
          </w:p>
        </w:tc>
      </w:tr>
    </w:tbl>
    <w:p w14:paraId="3A3C0775" w14:textId="77777777" w:rsidR="00DC6BF0" w:rsidRDefault="00DC6BF0" w:rsidP="00DC6BF0">
      <w:pPr>
        <w:pStyle w:val="Standard1"/>
      </w:pPr>
    </w:p>
    <w:sectPr w:rsidR="00DC6BF0">
      <w:pgSz w:w="11906" w:h="16838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B09141" w14:textId="77777777" w:rsidR="00704AB9" w:rsidRDefault="00704AB9">
      <w:pPr>
        <w:spacing w:after="0" w:line="240" w:lineRule="auto"/>
      </w:pPr>
      <w:r>
        <w:separator/>
      </w:r>
    </w:p>
  </w:endnote>
  <w:endnote w:type="continuationSeparator" w:id="0">
    <w:p w14:paraId="0A973163" w14:textId="77777777" w:rsidR="00704AB9" w:rsidRDefault="00704A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99619F" w14:textId="77777777" w:rsidR="00704AB9" w:rsidRDefault="00704AB9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17FDB2CC" w14:textId="77777777" w:rsidR="00704AB9" w:rsidRDefault="00704AB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7D54"/>
    <w:rsid w:val="0000757E"/>
    <w:rsid w:val="00197281"/>
    <w:rsid w:val="002E3B5C"/>
    <w:rsid w:val="003753FD"/>
    <w:rsid w:val="00425E66"/>
    <w:rsid w:val="00497062"/>
    <w:rsid w:val="004A7D54"/>
    <w:rsid w:val="004C129F"/>
    <w:rsid w:val="00517FC2"/>
    <w:rsid w:val="00553B09"/>
    <w:rsid w:val="0063037A"/>
    <w:rsid w:val="006F74E6"/>
    <w:rsid w:val="00704AB9"/>
    <w:rsid w:val="00777779"/>
    <w:rsid w:val="007C050D"/>
    <w:rsid w:val="007F4F65"/>
    <w:rsid w:val="00890F70"/>
    <w:rsid w:val="008F6C05"/>
    <w:rsid w:val="00AD3B46"/>
    <w:rsid w:val="00B35DB6"/>
    <w:rsid w:val="00B52A09"/>
    <w:rsid w:val="00BD62E1"/>
    <w:rsid w:val="00C71E58"/>
    <w:rsid w:val="00C845A9"/>
    <w:rsid w:val="00D033FD"/>
    <w:rsid w:val="00D96CEA"/>
    <w:rsid w:val="00DC6BF0"/>
    <w:rsid w:val="00DE472E"/>
    <w:rsid w:val="00E74096"/>
    <w:rsid w:val="00EE67DB"/>
    <w:rsid w:val="00F165EF"/>
    <w:rsid w:val="00F45256"/>
    <w:rsid w:val="00FF6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596F09"/>
  <w15:docId w15:val="{8786F135-6291-49F3-9DE1-6A72C6B5C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de-AT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Standard1">
    <w:name w:val="Standard1"/>
    <w:pPr>
      <w:widowControl w:val="0"/>
      <w:suppressAutoHyphens/>
      <w:spacing w:after="0" w:line="240" w:lineRule="auto"/>
    </w:pPr>
    <w:rPr>
      <w:rFonts w:ascii="Tahoma" w:eastAsia="SimSun" w:hAnsi="Tahoma" w:cs="Mangal"/>
      <w:kern w:val="3"/>
      <w:sz w:val="24"/>
      <w:szCs w:val="24"/>
      <w:lang w:eastAsia="zh-CN" w:bidi="hi-IN"/>
    </w:rPr>
  </w:style>
  <w:style w:type="character" w:customStyle="1" w:styleId="Absatz-Standardschriftart1">
    <w:name w:val="Absatz-Standardschriftart1"/>
  </w:style>
  <w:style w:type="paragraph" w:customStyle="1" w:styleId="TableContents">
    <w:name w:val="Table Contents"/>
    <w:basedOn w:val="Standard1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733</Words>
  <Characters>4622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Bernhard Hackl</dc:creator>
  <dc:description/>
  <cp:lastModifiedBy>Camerloher Paul</cp:lastModifiedBy>
  <cp:revision>23</cp:revision>
  <dcterms:created xsi:type="dcterms:W3CDTF">2017-10-17T06:00:00Z</dcterms:created>
  <dcterms:modified xsi:type="dcterms:W3CDTF">2017-12-04T19:47:00Z</dcterms:modified>
</cp:coreProperties>
</file>